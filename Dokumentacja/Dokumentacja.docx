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comments.xml" ContentType="application/vnd.openxmlformats-officedocument.wordprocessingml.comments+xml"/>
  <Override PartName="/word/commentsExtended.xml" ContentType="application/vnd.openxmlformats-officedocument.wordprocessingml.commentsExtended+xml"/>
  <Override PartName="/word/commentsIds.xml" ContentType="application/vnd.openxmlformats-officedocument.wordprocessingml.commentsIds+xml"/>
  <Override PartName="/word/footer1.xml" ContentType="application/vnd.openxmlformats-officedocument.wordprocessingml.footer+xml"/>
  <Override PartName="/word/fontTable.xml" ContentType="application/vnd.openxmlformats-officedocument.wordprocessingml.fontTable+xml"/>
  <Override PartName="/word/people.xml" ContentType="application/vnd.openxmlformats-officedocument.wordprocessingml.peop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body>
    <w:sdt>
      <w:sdtPr>
        <w:rPr>
          <w:rFonts w:ascii="Times New Roman" w:hAnsi="Times New Roman" w:cs="Times New Roman"/>
        </w:rPr>
        <w:id w:val="-1890026693"/>
        <w:docPartObj>
          <w:docPartGallery w:val="Cover Pages"/>
          <w:docPartUnique/>
        </w:docPartObj>
      </w:sdtPr>
      <w:sdtEndPr>
        <w:rPr>
          <w:sz w:val="28"/>
          <w:szCs w:val="28"/>
        </w:rPr>
      </w:sdtEndPr>
      <w:sdtContent>
        <w:p w14:paraId="41300B2A" w14:textId="3F545179"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WYDZIAŁ PODSTAWOWYCH PROBLEMÓW TECHNIKI</w:t>
          </w:r>
        </w:p>
        <w:p w14:paraId="611A9E79" w14:textId="3A38087F" w:rsidR="00047A1A" w:rsidRPr="009E530E" w:rsidRDefault="00047A1A" w:rsidP="00047A1A">
          <w:pPr>
            <w:jc w:val="center"/>
            <w:rPr>
              <w:rFonts w:ascii="Times New Roman" w:hAnsi="Times New Roman" w:cs="Times New Roman"/>
              <w:sz w:val="28"/>
              <w:szCs w:val="28"/>
            </w:rPr>
          </w:pPr>
          <w:r w:rsidRPr="009E530E">
            <w:rPr>
              <w:rFonts w:ascii="Times New Roman" w:hAnsi="Times New Roman" w:cs="Times New Roman"/>
              <w:sz w:val="28"/>
              <w:szCs w:val="28"/>
            </w:rPr>
            <w:t>POLITECHNIKI WROCŁAWSKIEJ</w:t>
          </w:r>
        </w:p>
      </w:sdtContent>
    </w:sdt>
    <w:p w14:paraId="2EB56CA2" w14:textId="77777777" w:rsidR="00A871F9" w:rsidRPr="00047A1A" w:rsidRDefault="00A871F9" w:rsidP="00E8645D">
      <w:pPr>
        <w:pStyle w:val="NagwekSprawozdania"/>
        <w:rPr>
          <w:rFonts w:cs="Times New Roman"/>
        </w:rPr>
      </w:pPr>
    </w:p>
    <w:p w14:paraId="0D98DBF0" w14:textId="3C3A2DAD" w:rsidR="00047A1A" w:rsidRPr="00047A1A" w:rsidRDefault="00047A1A" w:rsidP="00E8645D">
      <w:pPr>
        <w:pStyle w:val="NagwekSprawozdania"/>
        <w:rPr>
          <w:rFonts w:cs="Times New Roman"/>
        </w:rPr>
      </w:pPr>
    </w:p>
    <w:p w14:paraId="1EF71520" w14:textId="07F226D9" w:rsidR="00047A1A" w:rsidRPr="00047A1A" w:rsidRDefault="00047A1A" w:rsidP="00E8645D">
      <w:pPr>
        <w:pStyle w:val="NagwekSprawozdania"/>
        <w:rPr>
          <w:rFonts w:cs="Times New Roman"/>
        </w:rPr>
      </w:pPr>
    </w:p>
    <w:p w14:paraId="6FC90B7A" w14:textId="79BED20E" w:rsidR="00047A1A" w:rsidRDefault="00047A1A" w:rsidP="00E8645D">
      <w:pPr>
        <w:pStyle w:val="NagwekSprawozdania"/>
        <w:rPr>
          <w:rFonts w:cs="Times New Roman"/>
        </w:rPr>
      </w:pPr>
    </w:p>
    <w:p w14:paraId="288D5FEB" w14:textId="77777777" w:rsidR="009E530E" w:rsidRDefault="009E530E" w:rsidP="00E8645D">
      <w:pPr>
        <w:pStyle w:val="NagwekSprawozdania"/>
        <w:rPr>
          <w:rFonts w:cs="Times New Roman"/>
        </w:rPr>
      </w:pPr>
    </w:p>
    <w:p w14:paraId="72B106BB" w14:textId="0A1FDF00" w:rsidR="00047A1A" w:rsidRPr="00047A1A" w:rsidRDefault="00047A1A" w:rsidP="00E8645D">
      <w:pPr>
        <w:pStyle w:val="NagwekSprawozdania"/>
        <w:rPr>
          <w:rFonts w:cs="Times New Roman"/>
        </w:rPr>
      </w:pPr>
    </w:p>
    <w:p w14:paraId="55FCB4B2" w14:textId="52A58586" w:rsidR="00047A1A" w:rsidRPr="00047A1A" w:rsidRDefault="00047A1A" w:rsidP="00E8645D">
      <w:pPr>
        <w:pStyle w:val="NagwekSprawozdania"/>
        <w:rPr>
          <w:rFonts w:cs="Times New Roman"/>
        </w:rPr>
      </w:pPr>
      <w:r w:rsidRPr="00047A1A">
        <w:rPr>
          <w:rFonts w:cs="Times New Roman"/>
          <w:noProof/>
          <w:lang w:eastAsia="pl-PL"/>
        </w:rPr>
        <mc:AlternateContent>
          <mc:Choice Requires="wps">
            <w:drawing>
              <wp:anchor distT="0" distB="0" distL="182880" distR="182880" simplePos="0" relativeHeight="251675648" behindDoc="0" locked="0" layoutInCell="1" allowOverlap="1" wp14:anchorId="589D201E" wp14:editId="5DCA3A05">
                <wp:simplePos x="0" y="0"/>
                <wp:positionH relativeFrom="margin">
                  <wp:align>right</wp:align>
                </wp:positionH>
                <wp:positionV relativeFrom="page">
                  <wp:posOffset>3188970</wp:posOffset>
                </wp:positionV>
                <wp:extent cx="5741670" cy="445770"/>
                <wp:effectExtent l="0" t="0" r="11430" b="11430"/>
                <wp:wrapSquare wrapText="bothSides"/>
                <wp:docPr id="131" name="Pole tekstowe 131"/>
                <wp:cNvGraphicFramePr/>
                <a:graphic xmlns:a="http://schemas.openxmlformats.org/drawingml/2006/main">
                  <a:graphicData uri="http://schemas.microsoft.com/office/word/2010/wordprocessingShape">
                    <wps:wsp>
                      <wps:cNvSpPr txBox="1"/>
                      <wps:spPr>
                        <a:xfrm>
                          <a:off x="0" y="0"/>
                          <a:ext cx="5741670" cy="446049"/>
                        </a:xfrm>
                        <a:prstGeom prst="rect">
                          <a:avLst/>
                        </a:prstGeom>
                        <a:noFill/>
                        <a:ln w="6350">
                          <a:noFill/>
                        </a:ln>
                        <a:effectLst/>
                      </wps:spPr>
                      <wps:style>
                        <a:lnRef idx="0">
                          <a:schemeClr val="accent1"/>
                        </a:lnRef>
                        <a:fillRef idx="0">
                          <a:schemeClr val="accent1"/>
                        </a:fillRef>
                        <a:effectRef idx="0">
                          <a:schemeClr val="accent1"/>
                        </a:effectRef>
                        <a:fontRef idx="minor">
                          <a:schemeClr val="dk1"/>
                        </a:fontRef>
                      </wps:style>
                      <wps:txbx>
                        <w:txbxContent>
                          <w:p w14:paraId="5F2F79E7" w14:textId="68088CA7" w:rsidR="00047A1A" w:rsidRPr="00047A1A" w:rsidRDefault="008E1AD5"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wps:txbx>
                      <wps:bodyPr rot="0" spcFirstLastPara="0" vertOverflow="overflow" horzOverflow="overflow" vert="horz" wrap="square" lIns="0" tIns="0" rIns="0" bIns="0" numCol="1" spcCol="0" rtlCol="0" fromWordArt="0" anchor="t" anchorCtr="0" forceAA="0" compatLnSpc="1">
                        <a:prstTxWarp prst="textNoShape">
                          <a:avLst/>
                        </a:prstTxWarp>
                        <a:noAutofit/>
                      </wps:bodyPr>
                    </wps:wsp>
                  </a:graphicData>
                </a:graphic>
                <wp14:sizeRelH relativeFrom="margin">
                  <wp14:pctWidth>0</wp14:pctWidth>
                </wp14:sizeRelH>
                <wp14:sizeRelV relativeFrom="page">
                  <wp14:pctHeight>0</wp14:pctHeight>
                </wp14:sizeRelV>
              </wp:anchor>
            </w:drawing>
          </mc:Choice>
          <mc:Fallback>
            <w:pict>
              <v:shapetype w14:anchorId="589D201E" id="_x0000_t202" coordsize="21600,21600" o:spt="202" path="m,l,21600r21600,l21600,xe">
                <v:stroke joinstyle="miter"/>
                <v:path gradientshapeok="t" o:connecttype="rect"/>
              </v:shapetype>
              <v:shape id="Pole tekstowe 131" o:spid="_x0000_s1026" type="#_x0000_t202" style="position:absolute;left:0;text-align:left;margin-left:400.9pt;margin-top:251.1pt;width:452.1pt;height:35.1pt;z-index:251675648;visibility:visible;mso-wrap-style:square;mso-width-percent:0;mso-height-percent:0;mso-wrap-distance-left:14.4pt;mso-wrap-distance-top:0;mso-wrap-distance-right:14.4pt;mso-wrap-distance-bottom:0;mso-position-horizontal:right;mso-position-horizontal-relative:margin;mso-position-vertical:absolute;mso-position-vertical-relative:page;mso-width-percent:0;mso-height-percent:0;mso-width-relative:margin;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" filled="f" stroked="f" strokeweight=".5pt">
                <v:textbox inset="0,0,0,0">
                  <w:txbxContent>
                    <w:p w14:paraId="5F2F79E7" w14:textId="68088CA7" w:rsidR="00047A1A" w:rsidRPr="00047A1A" w:rsidRDefault="008E1AD5" w:rsidP="00047A1A">
                      <w:pPr>
                        <w:pStyle w:val="Bezodstpw"/>
                        <w:spacing w:before="40" w:after="560" w:line="216" w:lineRule="auto"/>
                        <w:jc w:val="center"/>
                        <w:rPr>
                          <w:rFonts w:ascii="Times New Roman" w:hAnsi="Times New Roman" w:cs="Times New Roman"/>
                          <w:b/>
                          <w:color w:val="4472C4" w:themeColor="accent1"/>
                          <w:sz w:val="72"/>
                          <w:szCs w:val="72"/>
                        </w:rPr>
                      </w:pPr>
                      <w:sdt>
                        <w:sdtPr>
                          <w:rPr>
                            <w:rFonts w:ascii="Times New Roman" w:hAnsi="Times New Roman" w:cs="Times New Roman"/>
                            <w:b/>
                            <w:color w:val="000000" w:themeColor="text1"/>
                            <w:sz w:val="52"/>
                            <w:szCs w:val="52"/>
                          </w:rPr>
                          <w:alias w:val="Tytuł"/>
                          <w:tag w:val=""/>
                          <w:id w:val="151731938"/>
                          <w:dataBinding w:prefixMappings="xmlns:ns0='http://purl.org/dc/elements/1.1/' xmlns:ns1='http://schemas.openxmlformats.org/package/2006/metadata/core-properties' " w:xpath="/ns1:coreProperties[1]/ns0:title[1]" w:storeItemID="{6C3C8BC8-F283-45AE-878A-BAB7291924A1}"/>
                          <w:text/>
                        </w:sdtPr>
                        <w:sdtEndPr/>
                        <w:sdtContent>
                          <w:r w:rsidR="00047A1A" w:rsidRPr="009E530E">
                            <w:rPr>
                              <w:rFonts w:ascii="Times New Roman" w:hAnsi="Times New Roman" w:cs="Times New Roman"/>
                              <w:b/>
                              <w:color w:val="000000" w:themeColor="text1"/>
                              <w:sz w:val="52"/>
                              <w:szCs w:val="52"/>
                            </w:rPr>
                            <w:t>Kontrola i statystyka obiektów</w:t>
                          </w:r>
                        </w:sdtContent>
                      </w:sdt>
                    </w:p>
                  </w:txbxContent>
                </v:textbox>
                <w10:wrap type="square" anchorx="margin" anchory="page"/>
              </v:shape>
            </w:pict>
          </mc:Fallback>
        </mc:AlternateContent>
      </w:r>
    </w:p>
    <w:p w14:paraId="36654BC5" w14:textId="5FC0BB01" w:rsidR="00047A1A" w:rsidRPr="009E530E" w:rsidRDefault="00047A1A" w:rsidP="00047A1A">
      <w:pPr>
        <w:pStyle w:val="NagwekSprawozdania"/>
        <w:jc w:val="center"/>
        <w:rPr>
          <w:rFonts w:cs="Times New Roman"/>
          <w:sz w:val="36"/>
          <w:szCs w:val="36"/>
        </w:rPr>
      </w:pPr>
      <w:r w:rsidRPr="009E530E">
        <w:rPr>
          <w:rFonts w:cs="Times New Roman"/>
          <w:sz w:val="36"/>
          <w:szCs w:val="36"/>
        </w:rPr>
        <w:t>Projekt zespołowy</w:t>
      </w:r>
    </w:p>
    <w:p w14:paraId="55B07B7A" w14:textId="6B33B751" w:rsidR="00A871F9" w:rsidRPr="00047A1A" w:rsidRDefault="00A871F9" w:rsidP="00E8645D">
      <w:pPr>
        <w:pStyle w:val="NagwekSprawozdania"/>
        <w:rPr>
          <w:rFonts w:cs="Times New Roman"/>
        </w:rPr>
      </w:pPr>
    </w:p>
    <w:p w14:paraId="6F295CE5" w14:textId="206B6FEF" w:rsidR="00A871F9" w:rsidRDefault="00A871F9" w:rsidP="00E8645D">
      <w:pPr>
        <w:pStyle w:val="NagwekSprawozdania"/>
        <w:rPr>
          <w:rFonts w:cs="Times New Roman"/>
        </w:rPr>
      </w:pPr>
    </w:p>
    <w:p w14:paraId="54B1F33F" w14:textId="49CDA668" w:rsidR="009E530E" w:rsidRDefault="009E530E" w:rsidP="00E8645D">
      <w:pPr>
        <w:pStyle w:val="NagwekSprawozdania"/>
        <w:rPr>
          <w:rFonts w:cs="Times New Roman"/>
        </w:rPr>
      </w:pPr>
    </w:p>
    <w:p w14:paraId="7175BA8C" w14:textId="4C8273BC" w:rsidR="009E530E" w:rsidRDefault="009E530E" w:rsidP="00E8645D">
      <w:pPr>
        <w:pStyle w:val="NagwekSprawozdania"/>
        <w:rPr>
          <w:rFonts w:cs="Times New Roman"/>
        </w:rPr>
      </w:pPr>
    </w:p>
    <w:p w14:paraId="439EDC46" w14:textId="330046A3" w:rsidR="009E530E" w:rsidRDefault="009E530E" w:rsidP="00E8645D">
      <w:pPr>
        <w:pStyle w:val="NagwekSprawozdania"/>
        <w:rPr>
          <w:rFonts w:cs="Times New Roman"/>
        </w:rPr>
      </w:pPr>
    </w:p>
    <w:p w14:paraId="2CA2B6B4" w14:textId="77777777" w:rsidR="009E530E" w:rsidRPr="00047A1A" w:rsidRDefault="009E530E" w:rsidP="00E8645D">
      <w:pPr>
        <w:pStyle w:val="NagwekSprawozdania"/>
        <w:rPr>
          <w:rFonts w:cs="Times New Roman"/>
        </w:rPr>
      </w:pPr>
    </w:p>
    <w:p w14:paraId="74F9E5F9" w14:textId="24C91707" w:rsidR="00A871F9" w:rsidRPr="00047A1A" w:rsidRDefault="00A871F9" w:rsidP="00E8645D">
      <w:pPr>
        <w:pStyle w:val="NagwekSprawozdania"/>
        <w:rPr>
          <w:rFonts w:cs="Times New Roman"/>
        </w:rPr>
      </w:pPr>
    </w:p>
    <w:p w14:paraId="21519315" w14:textId="38636ABE" w:rsidR="00A871F9" w:rsidRDefault="009E530E" w:rsidP="009E530E">
      <w:pPr>
        <w:pStyle w:val="NagwekSprawozdania"/>
        <w:ind w:left="6372"/>
        <w:jc w:val="left"/>
        <w:rPr>
          <w:rFonts w:cs="Times New Roman"/>
        </w:rPr>
      </w:pPr>
      <w:r>
        <w:rPr>
          <w:rFonts w:cs="Times New Roman"/>
        </w:rPr>
        <w:t>Autorzy:</w:t>
      </w:r>
    </w:p>
    <w:p w14:paraId="5902DD2E" w14:textId="0A47A619" w:rsidR="009E530E" w:rsidRDefault="009E530E" w:rsidP="009E530E">
      <w:pPr>
        <w:pStyle w:val="NagwekSprawozdania"/>
        <w:ind w:left="6372"/>
        <w:jc w:val="left"/>
        <w:rPr>
          <w:rFonts w:cs="Times New Roman"/>
          <w:b w:val="0"/>
        </w:rPr>
      </w:pPr>
      <w:r>
        <w:rPr>
          <w:rFonts w:cs="Times New Roman"/>
          <w:b w:val="0"/>
        </w:rPr>
        <w:t>Jakub Duda</w:t>
      </w:r>
    </w:p>
    <w:p w14:paraId="79BBC679" w14:textId="1A7C5AF2" w:rsidR="009E530E" w:rsidRDefault="009E530E" w:rsidP="009E530E">
      <w:pPr>
        <w:pStyle w:val="NagwekSprawozdania"/>
        <w:ind w:left="6372"/>
        <w:jc w:val="left"/>
        <w:rPr>
          <w:rFonts w:cs="Times New Roman"/>
          <w:b w:val="0"/>
        </w:rPr>
      </w:pPr>
      <w:r>
        <w:rPr>
          <w:rFonts w:cs="Times New Roman"/>
          <w:b w:val="0"/>
        </w:rPr>
        <w:t xml:space="preserve">Mikołaj </w:t>
      </w:r>
      <w:proofErr w:type="spellStart"/>
      <w:r>
        <w:rPr>
          <w:rFonts w:cs="Times New Roman"/>
          <w:b w:val="0"/>
        </w:rPr>
        <w:t>Dukiel</w:t>
      </w:r>
      <w:proofErr w:type="spellEnd"/>
    </w:p>
    <w:p w14:paraId="2FB9A412" w14:textId="441BF1BA" w:rsidR="009E530E" w:rsidRDefault="009E530E" w:rsidP="009E530E">
      <w:pPr>
        <w:pStyle w:val="NagwekSprawozdania"/>
        <w:ind w:left="6372"/>
        <w:jc w:val="left"/>
        <w:rPr>
          <w:rFonts w:cs="Times New Roman"/>
          <w:b w:val="0"/>
        </w:rPr>
      </w:pPr>
      <w:r>
        <w:rPr>
          <w:rFonts w:cs="Times New Roman"/>
          <w:b w:val="0"/>
        </w:rPr>
        <w:t>Piotr Klepczyk</w:t>
      </w:r>
    </w:p>
    <w:p w14:paraId="7F154834" w14:textId="12939360" w:rsidR="009E530E" w:rsidRDefault="009E530E" w:rsidP="009E530E">
      <w:pPr>
        <w:pStyle w:val="NagwekSprawozdania"/>
        <w:ind w:left="6372"/>
        <w:jc w:val="left"/>
        <w:rPr>
          <w:rFonts w:cs="Times New Roman"/>
          <w:b w:val="0"/>
        </w:rPr>
      </w:pPr>
      <w:r>
        <w:rPr>
          <w:rFonts w:cs="Times New Roman"/>
          <w:b w:val="0"/>
        </w:rPr>
        <w:t>Mateusz Laskowski</w:t>
      </w:r>
    </w:p>
    <w:p w14:paraId="428990E8" w14:textId="3288F59D" w:rsidR="009E530E" w:rsidRDefault="009E530E" w:rsidP="009E530E">
      <w:pPr>
        <w:pStyle w:val="NagwekSprawozdania"/>
        <w:ind w:left="6372"/>
        <w:jc w:val="left"/>
        <w:rPr>
          <w:rFonts w:cs="Times New Roman"/>
          <w:b w:val="0"/>
        </w:rPr>
      </w:pPr>
    </w:p>
    <w:p w14:paraId="4B436000" w14:textId="28F2B802" w:rsidR="009E530E" w:rsidRDefault="009E530E" w:rsidP="009E530E">
      <w:pPr>
        <w:pStyle w:val="NagwekSprawozdania"/>
        <w:ind w:left="6372"/>
        <w:jc w:val="left"/>
        <w:rPr>
          <w:rFonts w:cs="Times New Roman"/>
        </w:rPr>
      </w:pPr>
      <w:r>
        <w:rPr>
          <w:rFonts w:cs="Times New Roman"/>
        </w:rPr>
        <w:t>Prowadzący:</w:t>
      </w:r>
    </w:p>
    <w:p w14:paraId="0289DE47" w14:textId="68F8F591" w:rsidR="009E530E" w:rsidRDefault="009E530E" w:rsidP="009E530E">
      <w:pPr>
        <w:pStyle w:val="NagwekSprawozdania"/>
        <w:ind w:left="6372"/>
        <w:jc w:val="left"/>
        <w:rPr>
          <w:rFonts w:cs="Times New Roman"/>
          <w:b w:val="0"/>
        </w:rPr>
      </w:pPr>
      <w:r>
        <w:rPr>
          <w:rFonts w:cs="Times New Roman"/>
          <w:b w:val="0"/>
        </w:rPr>
        <w:t>dr inż. Łukasz Krzywiecki</w:t>
      </w:r>
    </w:p>
    <w:p w14:paraId="31F1A1E1" w14:textId="1DDC054A" w:rsidR="009E530E" w:rsidRDefault="009E530E" w:rsidP="009E530E">
      <w:pPr>
        <w:pStyle w:val="NagwekSprawozdania"/>
        <w:jc w:val="left"/>
        <w:rPr>
          <w:rFonts w:cs="Times New Roman"/>
          <w:b w:val="0"/>
        </w:rPr>
      </w:pPr>
    </w:p>
    <w:p w14:paraId="31E24B59" w14:textId="51716FC5" w:rsidR="009E530E" w:rsidRDefault="009E530E" w:rsidP="009E530E">
      <w:pPr>
        <w:pStyle w:val="NagwekSprawozdania"/>
        <w:jc w:val="left"/>
        <w:rPr>
          <w:rFonts w:cs="Times New Roman"/>
          <w:b w:val="0"/>
        </w:rPr>
      </w:pPr>
    </w:p>
    <w:p w14:paraId="07D9BBA0" w14:textId="40752F43" w:rsidR="009E530E" w:rsidRDefault="009E530E" w:rsidP="009E530E">
      <w:pPr>
        <w:pStyle w:val="NagwekSprawozdania"/>
        <w:jc w:val="left"/>
        <w:rPr>
          <w:rFonts w:cs="Times New Roman"/>
          <w:b w:val="0"/>
        </w:rPr>
      </w:pPr>
    </w:p>
    <w:p w14:paraId="700EAAB6" w14:textId="77777777" w:rsidR="009E530E" w:rsidRDefault="009E530E" w:rsidP="009E530E">
      <w:pPr>
        <w:pStyle w:val="NagwekSprawozdania"/>
        <w:jc w:val="left"/>
        <w:rPr>
          <w:rFonts w:cs="Times New Roman"/>
          <w:b w:val="0"/>
        </w:rPr>
      </w:pPr>
    </w:p>
    <w:p w14:paraId="62901FDD" w14:textId="372C3AC8" w:rsidR="009E530E" w:rsidRDefault="009E530E" w:rsidP="009E530E">
      <w:pPr>
        <w:pStyle w:val="NagwekSprawozdania"/>
        <w:jc w:val="center"/>
        <w:rPr>
          <w:rFonts w:cs="Times New Roman"/>
          <w:b w:val="0"/>
        </w:rPr>
      </w:pPr>
      <w:r>
        <w:rPr>
          <w:rFonts w:cs="Times New Roman"/>
          <w:b w:val="0"/>
        </w:rPr>
        <w:t>WROCŁAW 2018</w:t>
      </w:r>
    </w:p>
    <w:p w14:paraId="57E54915" w14:textId="5C3398DF" w:rsidR="009E530E" w:rsidRDefault="009E530E" w:rsidP="00AC4DC3">
      <w:pPr>
        <w:pStyle w:val="NagwekSprawozdania"/>
      </w:pPr>
      <w:r>
        <w:lastRenderedPageBreak/>
        <w:t>Spis treści</w:t>
      </w:r>
    </w:p>
    <w:p w14:paraId="35378794" w14:textId="4BE56066" w:rsidR="00AC4DC3" w:rsidRDefault="00AC4DC3" w:rsidP="00AC4DC3">
      <w:pPr>
        <w:pStyle w:val="NagwekSprawozdania"/>
      </w:pPr>
    </w:p>
    <w:p w14:paraId="39B00C2F" w14:textId="77777777" w:rsidR="000E4D3C" w:rsidRDefault="000E4D3C" w:rsidP="00AC4DC3">
      <w:pPr>
        <w:pStyle w:val="NagwekSprawozdania"/>
      </w:pPr>
    </w:p>
    <w:p w14:paraId="3BCD851C" w14:textId="551A48A6" w:rsidR="00BC17E2" w:rsidRPr="00831E27" w:rsidRDefault="00BC17E2" w:rsidP="00831E27">
      <w:pPr>
        <w:pStyle w:val="NagwekSprawozdania"/>
        <w:ind w:firstLine="360"/>
        <w:rPr>
          <w:b w:val="0"/>
          <w:sz w:val="20"/>
        </w:rPr>
      </w:pPr>
      <w:r w:rsidRPr="0061536C">
        <w:rPr>
          <w:sz w:val="22"/>
        </w:rPr>
        <w:t>Wstęp</w:t>
      </w:r>
      <w:r w:rsidR="00831E27" w:rsidRPr="0061536C">
        <w:rPr>
          <w:b w:val="0"/>
          <w:sz w:val="22"/>
        </w:rPr>
        <w:t>…………………………………………………………………………………………</w:t>
      </w:r>
      <w:r w:rsidR="0061536C">
        <w:rPr>
          <w:b w:val="0"/>
          <w:sz w:val="22"/>
        </w:rPr>
        <w:t xml:space="preserve">…… </w:t>
      </w:r>
      <w:r w:rsidR="00831E27">
        <w:rPr>
          <w:b w:val="0"/>
          <w:sz w:val="20"/>
        </w:rPr>
        <w:t>2</w:t>
      </w:r>
    </w:p>
    <w:p w14:paraId="23D5AE72" w14:textId="0C35364A" w:rsidR="00364B40" w:rsidRPr="0087089E" w:rsidRDefault="00ED7C12" w:rsidP="0087089E">
      <w:pPr>
        <w:pStyle w:val="NagwekSprawozdania"/>
        <w:numPr>
          <w:ilvl w:val="0"/>
          <w:numId w:val="17"/>
        </w:numPr>
        <w:rPr>
          <w:sz w:val="22"/>
        </w:rPr>
      </w:pPr>
      <w:r>
        <w:rPr>
          <w:sz w:val="22"/>
        </w:rPr>
        <w:t>Analiza problemu</w:t>
      </w:r>
    </w:p>
    <w:p w14:paraId="18B6DB68" w14:textId="2F4C90B3" w:rsidR="00513AE6" w:rsidRPr="00EE696F" w:rsidRDefault="00717EB5" w:rsidP="00513AE6">
      <w:pPr>
        <w:pStyle w:val="NagwekSprawozdania"/>
        <w:numPr>
          <w:ilvl w:val="1"/>
          <w:numId w:val="17"/>
        </w:numPr>
        <w:rPr>
          <w:sz w:val="22"/>
        </w:rPr>
      </w:pPr>
      <w:r>
        <w:rPr>
          <w:b w:val="0"/>
          <w:sz w:val="22"/>
        </w:rPr>
        <w:t>Komponenty programu</w:t>
      </w:r>
      <w:r w:rsidR="008609B8">
        <w:rPr>
          <w:b w:val="0"/>
          <w:sz w:val="22"/>
        </w:rPr>
        <w:t xml:space="preserve"> .………………………………………………………………………. </w:t>
      </w:r>
      <w:r w:rsidR="0015233C">
        <w:rPr>
          <w:b w:val="0"/>
          <w:sz w:val="22"/>
        </w:rPr>
        <w:t>5</w:t>
      </w:r>
    </w:p>
    <w:p w14:paraId="771A1AF7" w14:textId="21076A3F" w:rsidR="001946D4" w:rsidRPr="00721642" w:rsidRDefault="00F70819" w:rsidP="0012337E">
      <w:pPr>
        <w:pStyle w:val="NagwekSprawozdania"/>
        <w:numPr>
          <w:ilvl w:val="1"/>
          <w:numId w:val="17"/>
        </w:numPr>
        <w:rPr>
          <w:b w:val="0"/>
          <w:sz w:val="22"/>
        </w:rPr>
      </w:pPr>
      <w:r w:rsidRPr="00721642">
        <w:rPr>
          <w:b w:val="0"/>
          <w:sz w:val="22"/>
        </w:rPr>
        <w:t>Diagram czynności</w:t>
      </w:r>
      <w:r w:rsidR="000C3A38" w:rsidRPr="00721642">
        <w:rPr>
          <w:b w:val="0"/>
          <w:sz w:val="22"/>
        </w:rPr>
        <w:t xml:space="preserve"> ……………</w:t>
      </w:r>
      <w:r w:rsidR="00EE696F" w:rsidRPr="00721642">
        <w:rPr>
          <w:b w:val="0"/>
          <w:sz w:val="22"/>
        </w:rPr>
        <w:t xml:space="preserve">………………………………………………………………. </w:t>
      </w:r>
      <w:r w:rsidR="0015233C" w:rsidRPr="00721642">
        <w:rPr>
          <w:b w:val="0"/>
          <w:sz w:val="22"/>
        </w:rPr>
        <w:t>6</w:t>
      </w:r>
    </w:p>
    <w:p w14:paraId="5F4620F6" w14:textId="4FA8ABB3" w:rsidR="009E530E" w:rsidRDefault="001946D4" w:rsidP="001946D4">
      <w:pPr>
        <w:pStyle w:val="NagwekSprawozdania"/>
        <w:numPr>
          <w:ilvl w:val="1"/>
          <w:numId w:val="17"/>
        </w:numPr>
        <w:rPr>
          <w:b w:val="0"/>
          <w:sz w:val="22"/>
        </w:rPr>
      </w:pPr>
      <w:r>
        <w:rPr>
          <w:b w:val="0"/>
          <w:sz w:val="22"/>
        </w:rPr>
        <w:t xml:space="preserve">Diagram aktywności …………………………………………………………………………... </w:t>
      </w:r>
      <w:r w:rsidR="00FB1BDA">
        <w:rPr>
          <w:b w:val="0"/>
          <w:sz w:val="22"/>
        </w:rPr>
        <w:t>7</w:t>
      </w:r>
    </w:p>
    <w:p w14:paraId="14CFD9CE" w14:textId="0E118C84" w:rsidR="00B528FB" w:rsidRDefault="00B528FB" w:rsidP="001946D4">
      <w:pPr>
        <w:pStyle w:val="NagwekSprawozdania"/>
        <w:numPr>
          <w:ilvl w:val="1"/>
          <w:numId w:val="17"/>
        </w:numPr>
        <w:rPr>
          <w:b w:val="0"/>
          <w:sz w:val="22"/>
        </w:rPr>
      </w:pPr>
      <w:r>
        <w:rPr>
          <w:b w:val="0"/>
          <w:sz w:val="22"/>
        </w:rPr>
        <w:t>Biblioteki programu</w:t>
      </w:r>
      <w:r w:rsidR="00FA288A">
        <w:rPr>
          <w:b w:val="0"/>
          <w:sz w:val="22"/>
        </w:rPr>
        <w:t xml:space="preserve"> ……………………………………………………………………………</w:t>
      </w:r>
      <w:r w:rsidR="00713361">
        <w:rPr>
          <w:b w:val="0"/>
          <w:sz w:val="22"/>
        </w:rPr>
        <w:t xml:space="preserve"> 7</w:t>
      </w:r>
    </w:p>
    <w:p w14:paraId="45C678FE" w14:textId="4B1D31FF" w:rsidR="00E96673" w:rsidRPr="00FA5D73" w:rsidRDefault="00E96673" w:rsidP="00E96673">
      <w:pPr>
        <w:pStyle w:val="NagwekSprawozdania"/>
        <w:numPr>
          <w:ilvl w:val="0"/>
          <w:numId w:val="17"/>
        </w:numPr>
        <w:rPr>
          <w:b w:val="0"/>
          <w:sz w:val="22"/>
        </w:rPr>
      </w:pPr>
      <w:r>
        <w:rPr>
          <w:sz w:val="22"/>
        </w:rPr>
        <w:t>Dokumentacja kodu</w:t>
      </w:r>
    </w:p>
    <w:p w14:paraId="3A13E592" w14:textId="36ABD96F" w:rsidR="00FA5D73" w:rsidRPr="001946D4" w:rsidRDefault="00232950" w:rsidP="00FA5D73">
      <w:pPr>
        <w:pStyle w:val="NagwekSprawozdania"/>
        <w:numPr>
          <w:ilvl w:val="1"/>
          <w:numId w:val="17"/>
        </w:numPr>
        <w:rPr>
          <w:b w:val="0"/>
          <w:sz w:val="22"/>
        </w:rPr>
      </w:pPr>
      <w:r>
        <w:rPr>
          <w:b w:val="0"/>
          <w:sz w:val="22"/>
        </w:rPr>
        <w:t>Podstawowe metody …………………………………………………………………………... 8</w:t>
      </w:r>
    </w:p>
    <w:p w14:paraId="6A4230D7" w14:textId="08588BEA" w:rsidR="009E530E" w:rsidRDefault="009E530E" w:rsidP="00E8645D">
      <w:pPr>
        <w:pStyle w:val="NagwekSprawozdania"/>
        <w:rPr>
          <w:rFonts w:cs="Times New Roman"/>
        </w:rPr>
      </w:pPr>
    </w:p>
    <w:p w14:paraId="47FC4163" w14:textId="7947E8E9" w:rsidR="009E530E" w:rsidRDefault="009E530E" w:rsidP="009E530E">
      <w:pPr>
        <w:pStyle w:val="Sprawozdania"/>
        <w:rPr>
          <w:sz w:val="24"/>
          <w:szCs w:val="24"/>
        </w:rPr>
      </w:pPr>
    </w:p>
    <w:p w14:paraId="56BF2476" w14:textId="7DE69968" w:rsidR="009E530E" w:rsidRDefault="009E530E" w:rsidP="009E530E">
      <w:pPr>
        <w:pStyle w:val="Sprawozdania"/>
        <w:rPr>
          <w:sz w:val="24"/>
          <w:szCs w:val="24"/>
        </w:rPr>
      </w:pPr>
    </w:p>
    <w:p w14:paraId="1298231F" w14:textId="718804F2" w:rsidR="009E530E" w:rsidRDefault="009E530E" w:rsidP="009E530E">
      <w:pPr>
        <w:pStyle w:val="Sprawozdania"/>
        <w:rPr>
          <w:sz w:val="24"/>
          <w:szCs w:val="24"/>
        </w:rPr>
      </w:pPr>
    </w:p>
    <w:p w14:paraId="5400D4D5" w14:textId="3EF1E1A5" w:rsidR="009E530E" w:rsidRDefault="009E530E" w:rsidP="009E530E">
      <w:pPr>
        <w:pStyle w:val="Sprawozdania"/>
        <w:rPr>
          <w:sz w:val="24"/>
          <w:szCs w:val="24"/>
        </w:rPr>
      </w:pPr>
    </w:p>
    <w:p w14:paraId="606A50DB" w14:textId="77777777" w:rsidR="009E530E" w:rsidRPr="009E530E" w:rsidRDefault="009E530E" w:rsidP="009E530E">
      <w:pPr>
        <w:pStyle w:val="Sprawozdania"/>
        <w:rPr>
          <w:sz w:val="24"/>
          <w:szCs w:val="24"/>
        </w:rPr>
      </w:pPr>
    </w:p>
    <w:p w14:paraId="5DA40F0D" w14:textId="25453B23" w:rsidR="00A871F9" w:rsidRPr="00047A1A" w:rsidRDefault="00A871F9" w:rsidP="00E8645D">
      <w:pPr>
        <w:pStyle w:val="NagwekSprawozdania"/>
        <w:rPr>
          <w:rFonts w:cs="Times New Roman"/>
        </w:rPr>
      </w:pPr>
    </w:p>
    <w:p w14:paraId="7A1D0CEB" w14:textId="77777777" w:rsidR="00A871F9" w:rsidRPr="00047A1A" w:rsidRDefault="00A871F9" w:rsidP="00E8645D">
      <w:pPr>
        <w:pStyle w:val="NagwekSprawozdania"/>
        <w:rPr>
          <w:rFonts w:cs="Times New Roman"/>
        </w:rPr>
      </w:pPr>
    </w:p>
    <w:p w14:paraId="68A3D55B" w14:textId="706B8C44" w:rsidR="00A871F9" w:rsidRPr="00047A1A" w:rsidRDefault="00A871F9" w:rsidP="00E8645D">
      <w:pPr>
        <w:pStyle w:val="NagwekSprawozdania"/>
        <w:rPr>
          <w:rFonts w:cs="Times New Roman"/>
        </w:rPr>
      </w:pPr>
    </w:p>
    <w:p w14:paraId="6E9FFE1B" w14:textId="77777777" w:rsidR="00A871F9" w:rsidRPr="00047A1A" w:rsidRDefault="00A871F9" w:rsidP="00E8645D">
      <w:pPr>
        <w:pStyle w:val="NagwekSprawozdania"/>
        <w:rPr>
          <w:rFonts w:cs="Times New Roman"/>
        </w:rPr>
      </w:pPr>
    </w:p>
    <w:p w14:paraId="727062C0" w14:textId="1D4FC079" w:rsidR="00A871F9" w:rsidRPr="00047A1A" w:rsidRDefault="00A871F9" w:rsidP="00E8645D">
      <w:pPr>
        <w:pStyle w:val="NagwekSprawozdania"/>
        <w:rPr>
          <w:rFonts w:cs="Times New Roman"/>
        </w:rPr>
      </w:pPr>
    </w:p>
    <w:p w14:paraId="1B8C5853" w14:textId="77777777" w:rsidR="00A871F9" w:rsidRPr="00047A1A" w:rsidRDefault="00A871F9" w:rsidP="00E8645D">
      <w:pPr>
        <w:pStyle w:val="NagwekSprawozdania"/>
        <w:rPr>
          <w:rFonts w:cs="Times New Roman"/>
        </w:rPr>
      </w:pPr>
    </w:p>
    <w:p w14:paraId="191CAD90" w14:textId="77777777" w:rsidR="00A871F9" w:rsidRPr="00047A1A" w:rsidRDefault="00A871F9" w:rsidP="00E8645D">
      <w:pPr>
        <w:pStyle w:val="NagwekSprawozdania"/>
        <w:rPr>
          <w:rFonts w:cs="Times New Roman"/>
        </w:rPr>
      </w:pPr>
    </w:p>
    <w:p w14:paraId="04236E86" w14:textId="77777777" w:rsidR="00A871F9" w:rsidRPr="00047A1A" w:rsidRDefault="00A871F9" w:rsidP="00E8645D">
      <w:pPr>
        <w:pStyle w:val="NagwekSprawozdania"/>
        <w:rPr>
          <w:rFonts w:cs="Times New Roman"/>
        </w:rPr>
      </w:pPr>
    </w:p>
    <w:p w14:paraId="4D1D5CED" w14:textId="77777777" w:rsidR="00A871F9" w:rsidRPr="00047A1A" w:rsidRDefault="00A871F9" w:rsidP="00E8645D">
      <w:pPr>
        <w:pStyle w:val="NagwekSprawozdania"/>
        <w:rPr>
          <w:rFonts w:cs="Times New Roman"/>
        </w:rPr>
      </w:pPr>
    </w:p>
    <w:p w14:paraId="09D6E7D7" w14:textId="77777777" w:rsidR="00A871F9" w:rsidRPr="00047A1A" w:rsidRDefault="00A871F9" w:rsidP="00E8645D">
      <w:pPr>
        <w:pStyle w:val="NagwekSprawozdania"/>
        <w:rPr>
          <w:rFonts w:cs="Times New Roman"/>
        </w:rPr>
      </w:pPr>
    </w:p>
    <w:p w14:paraId="074D3677" w14:textId="5A467F27" w:rsidR="00AC4DC3" w:rsidRDefault="00AC4DC3" w:rsidP="00E8645D">
      <w:pPr>
        <w:pStyle w:val="NagwekSprawozdania"/>
      </w:pPr>
    </w:p>
    <w:p w14:paraId="5D88F201" w14:textId="69B8ED59" w:rsidR="00364B40" w:rsidRDefault="00364B40" w:rsidP="00E8645D">
      <w:pPr>
        <w:pStyle w:val="NagwekSprawozdania"/>
      </w:pPr>
    </w:p>
    <w:p w14:paraId="76765921" w14:textId="6F41A718" w:rsidR="00364B40" w:rsidRDefault="00364B40" w:rsidP="00E8645D">
      <w:pPr>
        <w:pStyle w:val="NagwekSprawozdania"/>
      </w:pPr>
    </w:p>
    <w:p w14:paraId="44B43922" w14:textId="5100991A" w:rsidR="00CE2A00" w:rsidRDefault="00CE2A00" w:rsidP="00E8645D">
      <w:pPr>
        <w:pStyle w:val="NagwekSprawozdania"/>
      </w:pPr>
    </w:p>
    <w:p w14:paraId="107C6AA8" w14:textId="77777777" w:rsidR="00F948C7" w:rsidRDefault="00F948C7" w:rsidP="00E8645D">
      <w:pPr>
        <w:pStyle w:val="NagwekSprawozdania"/>
      </w:pPr>
    </w:p>
    <w:p w14:paraId="6BB90381" w14:textId="26A67A20" w:rsidR="001D3C8B" w:rsidRDefault="000D60C6" w:rsidP="0016396A">
      <w:pPr>
        <w:pStyle w:val="NagwekSprawozdania"/>
        <w:jc w:val="left"/>
      </w:pPr>
      <w:r>
        <w:lastRenderedPageBreak/>
        <w:t>Wstęp</w:t>
      </w:r>
    </w:p>
    <w:p w14:paraId="5BA7E987" w14:textId="6D5505E4" w:rsidR="00BD3A5A" w:rsidRDefault="00BD3A5A" w:rsidP="0016396A">
      <w:pPr>
        <w:pStyle w:val="NagwekSprawozdania"/>
        <w:jc w:val="left"/>
      </w:pPr>
    </w:p>
    <w:p w14:paraId="3B9CEACA" w14:textId="1CD8852D" w:rsidR="004F6F8F" w:rsidRPr="00EC7471" w:rsidRDefault="00EC7471" w:rsidP="00EC7471">
      <w:pPr>
        <w:spacing w:line="240" w:lineRule="auto"/>
        <w:jc w:val="both"/>
        <w:rPr>
          <w:rFonts w:ascii="Times New Roman" w:hAnsi="Times New Roman" w:cs="Times New Roman"/>
        </w:rPr>
      </w:pPr>
      <w:r w:rsidRPr="00EC7471">
        <w:rPr>
          <w:rFonts w:ascii="Times New Roman" w:hAnsi="Times New Roman" w:cs="Times New Roman"/>
          <w:b/>
        </w:rPr>
        <w:t>Celem</w:t>
      </w:r>
      <w:r>
        <w:rPr>
          <w:rFonts w:ascii="Times New Roman" w:hAnsi="Times New Roman" w:cs="Times New Roman"/>
        </w:rPr>
        <w:t xml:space="preserve"> </w:t>
      </w:r>
      <w:r w:rsidR="004F6F8F" w:rsidRPr="00FD5087">
        <w:rPr>
          <w:rFonts w:ascii="Times New Roman" w:hAnsi="Times New Roman" w:cs="Times New Roman"/>
          <w:b/>
        </w:rPr>
        <w:t>projektu</w:t>
      </w:r>
      <w:r w:rsidR="004F6F8F" w:rsidRPr="00EC7471">
        <w:rPr>
          <w:rFonts w:ascii="Times New Roman" w:hAnsi="Times New Roman" w:cs="Times New Roman"/>
        </w:rPr>
        <w:t xml:space="preserve"> jest utworzenie programu do odczytu wideo, gdzie wideo wejściowe będzie analizowane i przetwarzane na dane statystyczne oraz wideo poglądowe, jako dane wyjściowe. Projekt będzie realizowany w małych krokach. Wpierw do danych wejściowych będziemy udostępniać obrazy, następnie nagrane wideo, a ostatnim, oraz najtrudniejszym celem będzie użytkowanie programu w czasie rzeczywistym. Oczywiście wideo będzie ograniczone jakościowo, jednak samo działanie powinno pozytywnie zaskoczyć. Celem oczywiście będzie również odpowiedni trening sieci neuronowych, które następnie pozwolą na rozpoznawanie cech wielu obiektów. Sieci neuronowe udostępnią nam dane, które my, twórcy będziemy chcieli odpowiednio opisać i wykorzystać do statystyki. Ostatnim celem będzie odtworzenie wideo po nałożonym filtrze, gdzie będzie można rozpoznać przypisane obiekty.</w:t>
      </w:r>
    </w:p>
    <w:p w14:paraId="08F3F2DA" w14:textId="77777777" w:rsidR="008E541D" w:rsidRDefault="008E541D" w:rsidP="008E541D">
      <w:pPr>
        <w:pStyle w:val="NagwekSprawozdania"/>
        <w:jc w:val="left"/>
      </w:pPr>
    </w:p>
    <w:p w14:paraId="1494E3E8" w14:textId="58B99A06" w:rsidR="00373574" w:rsidRDefault="005209FF" w:rsidP="00E8776A">
      <w:pPr>
        <w:pStyle w:val="Sprawozdania"/>
      </w:pPr>
      <w:r w:rsidRPr="00E8776A">
        <w:rPr>
          <w:b/>
        </w:rPr>
        <w:t>Technologie i zakres projektu</w:t>
      </w:r>
      <w:r w:rsidR="00A00127">
        <w:rPr>
          <w:b/>
        </w:rPr>
        <w:t>.</w:t>
      </w:r>
      <w:r w:rsidR="00E8776A">
        <w:t xml:space="preserve"> </w:t>
      </w:r>
      <w:r w:rsidR="00373574">
        <w:t>Naszym wspólnym pomysłem jest stworzenie programu, który będzie wykorzystywał jedną z nowszych technologii w świecie informatyki. Chcemy przedstawić oraz użyć w swojej pracy technologię z wykorzystaniem sieci głębokiego uczenia się przy przetwarzaniu dużych ilości danych. Technika ta opiera się na specjalnych sieciach neuronowych. Jednym z zastosowań tej techniki to możliwość rozpoznawania różnych obiektów w naturalnych scenach naszego życia. Wygodnym rozwiązaniem w tej technologii jest to, że nauczanie sieci rozpoznawania obiektów nie polega na wpajaniu mu szczególnych cech obiektów, lecz przedstawiamy mu przykładowe obiekty oraz jego nazwy, a w efekcie otrzymujemy sieć, która jest w stanie rozpoznawać dość szybko wiele różnych obiektów. Ten proces nazywa się treningiem sieci, gdzie wygląda to jak zwykła nauka dziecka. Przedstawia mu się przykłady, sieć je przetwarza i sama wychwytuje ważne cechy obiektu. Trening jest czasochłonny, ale bardzo opłacalny w porównaniu z manualną nauką poszczególnych cech. Technologia głębokiej sieci, czyta cały obraz jaki jej się podaje do odczytu jako zbiór cech, które później w sieci neuronowej decyduje o istotnych cechach i odnajduje je w nim obiekty. Dzięki czemu można znaleźć wiele obiektów za jedną analizą obrazu. Znając już technologię, na której będziemy opierać cały swój projekt, chciałbym przedstawić jego zakres. Projekt będzie obejmował trzy wyróżniające się segmenty. Pierwszy to obróbka obrazu, a nawet udoskonalenie do możliwości odtwarzania obrazu live. Wideo live lub po produkcyjne wideo będzie danymi wejściowymi do programu. Problemów w tym segmencie jest naprawdę sporo. Jednym z nich to rozdzielenie wideo na poszczególne klatki. Jednak nie celujemy w wideo najlepszej jakości, ponieważ wcześniej wspomniana technologia radzi sobie naprawdę dobrze w średniej jakości wideo. Następny segment to sieć głębokiego uczenia, która umożliwi nam z danych wejściowych odczytać obiekty, które sieć neuronowa rozpoznaje. Ostatnim segmentem będzie analiza i statystyka otrzymanych wyników z segmentu drugiego. Chcemy również, aby danymi wychodzącymi było wideo, na którym będą zaznaczone rozpoznane obiekty przez sieć neuronową.</w:t>
      </w:r>
    </w:p>
    <w:p w14:paraId="10116639" w14:textId="1B07F224" w:rsidR="00A00127" w:rsidRDefault="00A00127" w:rsidP="00E8776A">
      <w:pPr>
        <w:pStyle w:val="Sprawozdania"/>
      </w:pPr>
    </w:p>
    <w:p w14:paraId="69187D01" w14:textId="1EF9D986" w:rsidR="00C761E1" w:rsidRDefault="00A00127" w:rsidP="00E8776A">
      <w:pPr>
        <w:pStyle w:val="Sprawozdania"/>
      </w:pPr>
      <w:r>
        <w:rPr>
          <w:b/>
        </w:rPr>
        <w:t>Sieć neuronowa</w:t>
      </w:r>
      <w:r w:rsidR="0081578D">
        <w:rPr>
          <w:b/>
        </w:rPr>
        <w:t xml:space="preserve"> </w:t>
      </w:r>
      <w:r w:rsidR="0081578D">
        <w:t>to połączenie elementów zwanych sztucznymi neuronami, które tworzą co najmniej trzy warstwy: warstwa wejściowa, warstwa ukryta oraz warstwa wyjściowa. Warto zaznaczyć, że warstw ukrytych może być wiele, w przeciwieństwie do warstw wejściowych i wyjściowych.</w:t>
      </w:r>
      <w:r w:rsidR="00AB1EF0">
        <w:t xml:space="preserve"> Neurony sieci przetwarzają informacje</w:t>
      </w:r>
      <w:r w:rsidR="00683CE2">
        <w:t xml:space="preserve"> dzięki temu, że ich połączeniom nadaje się parametry, zwane wagami, które modyfikuje się podczas działania całej sieci.</w:t>
      </w:r>
      <w:r w:rsidR="00F14871">
        <w:t xml:space="preserve"> Modyfikowanie wag</w:t>
      </w:r>
      <w:r w:rsidR="00290CDE">
        <w:t xml:space="preserve"> w języku informatycznym</w:t>
      </w:r>
      <w:r w:rsidR="00F14871">
        <w:t xml:space="preserve"> zwane jest jako „uczeniem się sieci”</w:t>
      </w:r>
      <w:r w:rsidR="00A058B7">
        <w:t>.</w:t>
      </w:r>
      <w:r w:rsidR="00A071A4">
        <w:t xml:space="preserve"> </w:t>
      </w:r>
    </w:p>
    <w:p w14:paraId="3A5BEA07" w14:textId="21499695" w:rsidR="00C761E1" w:rsidRDefault="00C761E1" w:rsidP="00E8776A">
      <w:pPr>
        <w:pStyle w:val="Sprawozdania"/>
      </w:pPr>
    </w:p>
    <w:p w14:paraId="3FFCEE85" w14:textId="67BE8F96" w:rsidR="00C761E1" w:rsidRDefault="00C761E1" w:rsidP="00E8776A">
      <w:pPr>
        <w:pStyle w:val="Sprawozdania"/>
      </w:pPr>
    </w:p>
    <w:p w14:paraId="5E90DADB" w14:textId="77777777" w:rsidR="00C761E1" w:rsidRDefault="00C761E1" w:rsidP="00E8776A">
      <w:pPr>
        <w:pStyle w:val="Sprawozdania"/>
      </w:pPr>
    </w:p>
    <w:p w14:paraId="1DAD6B16" w14:textId="77777777" w:rsidR="00C761E1" w:rsidRDefault="00C761E1" w:rsidP="00E8776A">
      <w:pPr>
        <w:pStyle w:val="Sprawozdania"/>
      </w:pPr>
    </w:p>
    <w:p w14:paraId="6FCC6B4B" w14:textId="77777777" w:rsidR="00C761E1" w:rsidRDefault="00C761E1" w:rsidP="00E8776A">
      <w:pPr>
        <w:pStyle w:val="Sprawozdania"/>
      </w:pPr>
    </w:p>
    <w:p w14:paraId="0A5C9A4F" w14:textId="77777777" w:rsidR="002C52F6" w:rsidRDefault="002C52F6" w:rsidP="00FC43E7">
      <w:pPr>
        <w:pStyle w:val="Sprawozdania"/>
        <w:spacing w:after="0"/>
        <w:rPr>
          <w:sz w:val="18"/>
          <w:szCs w:val="18"/>
        </w:rPr>
      </w:pPr>
    </w:p>
    <w:p w14:paraId="175AC56A" w14:textId="75063643" w:rsidR="001B2923" w:rsidRDefault="00796D1F" w:rsidP="00FC43E7">
      <w:pPr>
        <w:pStyle w:val="Sprawozdania"/>
        <w:spacing w:after="0"/>
        <w:rPr>
          <w:sz w:val="18"/>
          <w:szCs w:val="18"/>
        </w:rPr>
      </w:pPr>
      <w:r>
        <w:rPr>
          <w:noProof/>
          <w:lang w:eastAsia="pl-PL"/>
        </w:rPr>
        <w:drawing>
          <wp:anchor distT="0" distB="0" distL="114300" distR="114300" simplePos="0" relativeHeight="251680768" behindDoc="0" locked="0" layoutInCell="1" allowOverlap="1" wp14:anchorId="4FB59497" wp14:editId="3220C967">
            <wp:simplePos x="0" y="0"/>
            <wp:positionH relativeFrom="margin">
              <wp:align>center</wp:align>
            </wp:positionH>
            <wp:positionV relativeFrom="margin">
              <wp:align>top</wp:align>
            </wp:positionV>
            <wp:extent cx="4442400" cy="2775600"/>
            <wp:effectExtent l="0" t="0" r="0" b="5715"/>
            <wp:wrapTopAndBottom/>
            <wp:docPr id="6" name="Obraz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4442400" cy="2775600"/>
                    </a:xfrm>
                    <a:prstGeom prst="rect">
                      <a:avLst/>
                    </a:prstGeom>
                    <a:noFill/>
                    <a:ln>
                      <a:noFill/>
                    </a:ln>
                  </pic:spPr>
                </pic:pic>
              </a:graphicData>
            </a:graphic>
            <wp14:sizeRelH relativeFrom="margin">
              <wp14:pctWidth>0</wp14:pctWidth>
            </wp14:sizeRelH>
            <wp14:sizeRelV relativeFrom="margin">
              <wp14:pctHeight>0</wp14:pctHeight>
            </wp14:sizeRelV>
          </wp:anchor>
        </w:drawing>
      </w:r>
      <w:r w:rsidR="00C761E1">
        <w:rPr>
          <w:sz w:val="18"/>
          <w:szCs w:val="18"/>
        </w:rPr>
        <w:t>Ryc.</w:t>
      </w:r>
      <w:r>
        <w:rPr>
          <w:sz w:val="18"/>
          <w:szCs w:val="18"/>
        </w:rPr>
        <w:t>0</w:t>
      </w:r>
      <w:r w:rsidR="00CF5CC6">
        <w:rPr>
          <w:sz w:val="18"/>
          <w:szCs w:val="18"/>
        </w:rPr>
        <w:t>.1</w:t>
      </w:r>
      <w:r>
        <w:rPr>
          <w:sz w:val="18"/>
          <w:szCs w:val="18"/>
        </w:rPr>
        <w:t xml:space="preserve"> </w:t>
      </w:r>
      <w:r w:rsidR="002B114E">
        <w:rPr>
          <w:sz w:val="18"/>
          <w:szCs w:val="18"/>
        </w:rPr>
        <w:t>–</w:t>
      </w:r>
      <w:r>
        <w:rPr>
          <w:sz w:val="18"/>
          <w:szCs w:val="18"/>
        </w:rPr>
        <w:t xml:space="preserve"> </w:t>
      </w:r>
      <w:r w:rsidR="001D4593">
        <w:rPr>
          <w:sz w:val="18"/>
          <w:szCs w:val="18"/>
        </w:rPr>
        <w:t xml:space="preserve"> </w:t>
      </w:r>
      <w:r w:rsidR="00831664">
        <w:rPr>
          <w:sz w:val="18"/>
          <w:szCs w:val="18"/>
        </w:rPr>
        <w:t xml:space="preserve">przykładowy </w:t>
      </w:r>
      <w:r w:rsidR="003A27F9">
        <w:rPr>
          <w:sz w:val="18"/>
          <w:szCs w:val="18"/>
        </w:rPr>
        <w:t xml:space="preserve">schemat warstw sieci neuronowych (kolor: zielony – warstwa wejściowa, niebieski – warstwa ukryta, </w:t>
      </w:r>
    </w:p>
    <w:p w14:paraId="247BFCFE" w14:textId="4D6E3101" w:rsidR="00C761E1" w:rsidRDefault="003A27F9" w:rsidP="00FC43E7">
      <w:pPr>
        <w:pStyle w:val="Sprawozdania"/>
        <w:spacing w:after="0"/>
        <w:rPr>
          <w:sz w:val="18"/>
          <w:szCs w:val="18"/>
        </w:rPr>
      </w:pPr>
      <w:r>
        <w:rPr>
          <w:sz w:val="18"/>
          <w:szCs w:val="18"/>
        </w:rPr>
        <w:t>żółty – warstwa wyjściowa)</w:t>
      </w:r>
    </w:p>
    <w:p w14:paraId="6CCF4F21" w14:textId="77777777" w:rsidR="002B114E" w:rsidRPr="00A45750" w:rsidRDefault="002B114E" w:rsidP="00E8776A">
      <w:pPr>
        <w:pStyle w:val="Sprawozdania"/>
        <w:rPr>
          <w:sz w:val="18"/>
          <w:szCs w:val="18"/>
        </w:rPr>
      </w:pPr>
    </w:p>
    <w:p w14:paraId="2C1E3468" w14:textId="27543CE8" w:rsidR="00A00127" w:rsidRPr="0081578D" w:rsidRDefault="00A071A4" w:rsidP="00E8776A">
      <w:pPr>
        <w:pStyle w:val="Sprawozdania"/>
      </w:pPr>
      <w:r>
        <w:t>W procesie uczenia się sieci tkwi istota i rzeczywista wartość sieci neuronowej.</w:t>
      </w:r>
      <w:r w:rsidR="00CC62DB">
        <w:t xml:space="preserve"> W procesie uczenia się nie projektuje się algorytmu kolejnego przetwarzania danych wejściowych, lecz stawia się sieci przykładowe zadania</w:t>
      </w:r>
      <w:r w:rsidR="00587D4E">
        <w:t xml:space="preserve"> (w naszym przypadku rozpoznawania kształtów/obiektów), a następnie zgodnie z założoną strategią uczenia modyfikuje się połączenia elementów sieci, a dokładniej jej współczynniki wagowe poszczególnych połączeń.</w:t>
      </w:r>
      <w:r w:rsidR="00044495">
        <w:t xml:space="preserve"> Mamy dwie wyróżniające się strategie uczenia sieci neuronowej. Pierwsza to uczenie nadzorowane, zwane „uczeniem z nauczycielem”, które polega na porównaniu sygnału wyjściowego ze znanymi prawidłowymi odpowiedziami. Drugą metodą nauki to uczenie bez nadzoru, zwane inaczej „uczeniem bez nauczyciela”, które polega na pozwoleniu sieci samej określenia czy dane elementy są ważne pomijalne, a następnie sama uogólnia wyniki i modernizuje wagi. Jest to dobry sposób, aby uogólniać wyniki, dzięki czemu sieć będzie w stanie rozpoznawać dane zbliżone do wzorca. Niestety ta metoda nie nadaje się na sam start nauki sieci neuronowej ponieważ, taka sieć nie będzie w stanie określić dobrego wzorca przez co będzie popełniać mnóstwo bł</w:t>
      </w:r>
      <w:r w:rsidR="007E1139">
        <w:t>ędów.</w:t>
      </w:r>
      <w:r w:rsidR="00E53811">
        <w:t xml:space="preserve"> Najlepszym sposobem nauki jest zmieszanie obu strategii, lecz pierwszą z nich powinna być mimo wszystko strategia „uczenia z nauczycielem”</w:t>
      </w:r>
      <w:r w:rsidR="00C45952">
        <w:t>.</w:t>
      </w:r>
      <w:r w:rsidR="002A4636">
        <w:t xml:space="preserve"> Problemem sieci neuronowych jest to, że nie potrafi wykonać obliczeń, w których wymagane są</w:t>
      </w:r>
      <w:r w:rsidR="000B4CFF">
        <w:t xml:space="preserve"> duże dokładności</w:t>
      </w:r>
      <w:r w:rsidR="00AF3645">
        <w:t xml:space="preserve">. </w:t>
      </w:r>
    </w:p>
    <w:p w14:paraId="5D7E0B71" w14:textId="4789C5CB" w:rsidR="0029421C" w:rsidRDefault="0029421C" w:rsidP="001A7172">
      <w:pPr>
        <w:spacing w:line="240" w:lineRule="auto"/>
        <w:jc w:val="both"/>
        <w:rPr>
          <w:rFonts w:ascii="Times New Roman" w:hAnsi="Times New Roman" w:cs="Times New Roman"/>
        </w:rPr>
      </w:pPr>
    </w:p>
    <w:p w14:paraId="2092A0A4" w14:textId="5DA00EEB" w:rsidR="0029421C" w:rsidRDefault="008F7BDF" w:rsidP="00227CEC">
      <w:pPr>
        <w:jc w:val="both"/>
        <w:rPr>
          <w:rFonts w:ascii="Times New Roman" w:hAnsi="Times New Roman" w:cs="Times New Roman"/>
        </w:rPr>
      </w:pPr>
      <w:r>
        <w:rPr>
          <w:rFonts w:ascii="Times New Roman" w:hAnsi="Times New Roman" w:cs="Times New Roman"/>
          <w:b/>
        </w:rPr>
        <w:t>Rozwój</w:t>
      </w:r>
      <w:r w:rsidR="000643ED">
        <w:rPr>
          <w:rFonts w:ascii="Times New Roman" w:hAnsi="Times New Roman" w:cs="Times New Roman"/>
          <w:b/>
        </w:rPr>
        <w:t xml:space="preserve"> </w:t>
      </w:r>
      <w:r w:rsidR="000643ED" w:rsidRPr="000643ED">
        <w:rPr>
          <w:rFonts w:ascii="Times New Roman" w:hAnsi="Times New Roman" w:cs="Times New Roman"/>
          <w:b/>
        </w:rPr>
        <w:t>projektu</w:t>
      </w:r>
      <w:r w:rsidR="000643ED">
        <w:rPr>
          <w:rFonts w:ascii="Times New Roman" w:hAnsi="Times New Roman" w:cs="Times New Roman"/>
        </w:rPr>
        <w:t xml:space="preserve">. </w:t>
      </w:r>
      <w:r w:rsidR="0029421C" w:rsidRPr="000643ED">
        <w:rPr>
          <w:rFonts w:ascii="Times New Roman" w:hAnsi="Times New Roman" w:cs="Times New Roman"/>
        </w:rPr>
        <w:t>Program</w:t>
      </w:r>
      <w:r w:rsidR="0029421C" w:rsidRPr="00092B0E">
        <w:rPr>
          <w:rFonts w:ascii="Times New Roman" w:hAnsi="Times New Roman" w:cs="Times New Roman"/>
        </w:rPr>
        <w:t xml:space="preserve"> jak najbardziej może wyliczać natężenie ruchu na skrzyżowaniach. Dzięki algorytmow</w:t>
      </w:r>
      <w:r w:rsidR="006050E5">
        <w:rPr>
          <w:rFonts w:ascii="Times New Roman" w:hAnsi="Times New Roman" w:cs="Times New Roman"/>
        </w:rPr>
        <w:t xml:space="preserve">i rozpoznawania obiektów </w:t>
      </w:r>
      <w:r w:rsidR="0029421C" w:rsidRPr="00092B0E">
        <w:rPr>
          <w:rFonts w:ascii="Times New Roman" w:hAnsi="Times New Roman" w:cs="Times New Roman"/>
        </w:rPr>
        <w:t>będziemy w stanie określać różne obiekty na pliku wideo, a nawet wideo prosto z transmisji kamery. Projekt może być rozwijany na wiele sposobów. Jednym z nich, które my widzimy to dynamiczne zwiększanie i zmniejszanie przepustowości skrzyżowań w zależności od poziomu obiektów oczekujących na zjazd. Mając ten system na wielu</w:t>
      </w:r>
      <w:r w:rsidR="004B7486">
        <w:rPr>
          <w:rFonts w:ascii="Times New Roman" w:hAnsi="Times New Roman" w:cs="Times New Roman"/>
        </w:rPr>
        <w:t xml:space="preserve"> skrzyżowaniach można przewidzie</w:t>
      </w:r>
      <w:r w:rsidR="0029421C" w:rsidRPr="00092B0E">
        <w:rPr>
          <w:rFonts w:ascii="Times New Roman" w:hAnsi="Times New Roman" w:cs="Times New Roman"/>
        </w:rPr>
        <w:t>ć</w:t>
      </w:r>
      <w:r w:rsidR="004B7486">
        <w:rPr>
          <w:rFonts w:ascii="Times New Roman" w:hAnsi="Times New Roman" w:cs="Times New Roman"/>
        </w:rPr>
        <w:t>,</w:t>
      </w:r>
      <w:r w:rsidR="0029421C" w:rsidRPr="00092B0E">
        <w:rPr>
          <w:rFonts w:ascii="Times New Roman" w:hAnsi="Times New Roman" w:cs="Times New Roman"/>
        </w:rPr>
        <w:t xml:space="preserve"> gdzie fala wielu samochodów następnie się pojawi i umożliwić tak zwaną „zieloną falę”, gdzie naprawdę pozwoli to na błyskawiczne usunięcie korków z głównych tras. Kolejnym rozwinięciem to wykrywanie pojazdów MPK, które miałyby priorytet. System odczytuje z kamery autobus MPK, przesyła dane o zwiększeniu priorytetu danego pasa do zaświecenia zielonego światła. Byłby to na pewno bardzo złożone działanie</w:t>
      </w:r>
      <w:r w:rsidR="004B7486">
        <w:rPr>
          <w:rFonts w:ascii="Times New Roman" w:hAnsi="Times New Roman" w:cs="Times New Roman"/>
        </w:rPr>
        <w:t>,</w:t>
      </w:r>
      <w:r w:rsidR="0029421C" w:rsidRPr="00092B0E">
        <w:rPr>
          <w:rFonts w:ascii="Times New Roman" w:hAnsi="Times New Roman" w:cs="Times New Roman"/>
        </w:rPr>
        <w:t xml:space="preserve"> ale w informatyce nie ma rzeczy niemożliwych. Zapewne byłoby jeszcze wiele rozwiązań, których w tym momencie nie widzimy, ale to pokazuje </w:t>
      </w:r>
      <w:r w:rsidR="006050E5">
        <w:rPr>
          <w:rFonts w:ascii="Times New Roman" w:hAnsi="Times New Roman" w:cs="Times New Roman"/>
        </w:rPr>
        <w:t>jak dużą</w:t>
      </w:r>
      <w:r w:rsidR="0029421C" w:rsidRPr="00092B0E">
        <w:rPr>
          <w:rFonts w:ascii="Times New Roman" w:hAnsi="Times New Roman" w:cs="Times New Roman"/>
        </w:rPr>
        <w:t xml:space="preserve"> przyszłość ma ten projekt</w:t>
      </w:r>
      <w:r w:rsidR="00877055">
        <w:rPr>
          <w:rFonts w:ascii="Times New Roman" w:hAnsi="Times New Roman" w:cs="Times New Roman"/>
        </w:rPr>
        <w:t xml:space="preserve"> pod względem marketingowym</w:t>
      </w:r>
      <w:r w:rsidR="0029421C" w:rsidRPr="00092B0E">
        <w:rPr>
          <w:rFonts w:ascii="Times New Roman" w:hAnsi="Times New Roman" w:cs="Times New Roman"/>
        </w:rPr>
        <w:t>.</w:t>
      </w:r>
      <w:r w:rsidR="002754D8">
        <w:rPr>
          <w:rFonts w:ascii="Times New Roman" w:hAnsi="Times New Roman" w:cs="Times New Roman"/>
        </w:rPr>
        <w:t xml:space="preserve"> Warto zaznaczyć, że również można rozwinąć naszą główną technologię, czyli sieci neuronowe.</w:t>
      </w:r>
      <w:r w:rsidR="00014AF9">
        <w:rPr>
          <w:rFonts w:ascii="Times New Roman" w:hAnsi="Times New Roman" w:cs="Times New Roman"/>
        </w:rPr>
        <w:t xml:space="preserve"> Nasze sieci można nauczyć rozpoznawać również i w nocy. Niestety cechy, które nauczyły się w dzień, nie będą w stanie dobrze funkcjonować w nocy. Wideo traci na</w:t>
      </w:r>
      <w:r w:rsidR="003C5EDB">
        <w:rPr>
          <w:rFonts w:ascii="Times New Roman" w:hAnsi="Times New Roman" w:cs="Times New Roman"/>
        </w:rPr>
        <w:t xml:space="preserve"> jakości</w:t>
      </w:r>
      <w:r w:rsidR="00B87C85">
        <w:rPr>
          <w:rFonts w:ascii="Times New Roman" w:hAnsi="Times New Roman" w:cs="Times New Roman"/>
        </w:rPr>
        <w:t xml:space="preserve"> oraz w grę wchodzi</w:t>
      </w:r>
      <w:r w:rsidR="00F94C13">
        <w:rPr>
          <w:rFonts w:ascii="Times New Roman" w:hAnsi="Times New Roman" w:cs="Times New Roman"/>
        </w:rPr>
        <w:t xml:space="preserve"> mniejsza </w:t>
      </w:r>
      <w:r w:rsidR="00215EFD">
        <w:rPr>
          <w:rFonts w:ascii="Times New Roman" w:hAnsi="Times New Roman" w:cs="Times New Roman"/>
        </w:rPr>
        <w:t>rozróżnialność</w:t>
      </w:r>
      <w:r w:rsidR="00F94C13">
        <w:rPr>
          <w:rFonts w:ascii="Times New Roman" w:hAnsi="Times New Roman" w:cs="Times New Roman"/>
        </w:rPr>
        <w:t xml:space="preserve"> obiektów (człowiek</w:t>
      </w:r>
      <w:r w:rsidR="00DB6B10">
        <w:rPr>
          <w:rFonts w:ascii="Times New Roman" w:hAnsi="Times New Roman" w:cs="Times New Roman"/>
        </w:rPr>
        <w:t xml:space="preserve"> na </w:t>
      </w:r>
      <w:r w:rsidR="00DB6B10">
        <w:rPr>
          <w:rFonts w:ascii="Times New Roman" w:hAnsi="Times New Roman" w:cs="Times New Roman"/>
        </w:rPr>
        <w:lastRenderedPageBreak/>
        <w:t xml:space="preserve">czarno ubrany nie będzie się wiele różnił od </w:t>
      </w:r>
      <w:r w:rsidR="0085499F">
        <w:rPr>
          <w:rFonts w:ascii="Times New Roman" w:hAnsi="Times New Roman" w:cs="Times New Roman"/>
        </w:rPr>
        <w:t>cienia człowieka</w:t>
      </w:r>
      <w:r w:rsidR="00DB6B10">
        <w:rPr>
          <w:rFonts w:ascii="Times New Roman" w:hAnsi="Times New Roman" w:cs="Times New Roman"/>
        </w:rPr>
        <w:t>)</w:t>
      </w:r>
      <w:r w:rsidR="00CE6FE4">
        <w:rPr>
          <w:rFonts w:ascii="Times New Roman" w:hAnsi="Times New Roman" w:cs="Times New Roman"/>
        </w:rPr>
        <w:t>.</w:t>
      </w:r>
      <w:r w:rsidR="00D87EAC">
        <w:rPr>
          <w:rFonts w:ascii="Times New Roman" w:hAnsi="Times New Roman" w:cs="Times New Roman"/>
        </w:rPr>
        <w:t xml:space="preserve"> Będzie można nauczyć naszą sieć neuronową chociaż najważniejsz</w:t>
      </w:r>
      <w:r w:rsidR="000713CE">
        <w:rPr>
          <w:rFonts w:ascii="Times New Roman" w:hAnsi="Times New Roman" w:cs="Times New Roman"/>
        </w:rPr>
        <w:t>ych</w:t>
      </w:r>
      <w:r w:rsidR="00D87EAC">
        <w:rPr>
          <w:rFonts w:ascii="Times New Roman" w:hAnsi="Times New Roman" w:cs="Times New Roman"/>
        </w:rPr>
        <w:t xml:space="preserve"> dla nas obiekt</w:t>
      </w:r>
      <w:r w:rsidR="00B76719">
        <w:rPr>
          <w:rFonts w:ascii="Times New Roman" w:hAnsi="Times New Roman" w:cs="Times New Roman"/>
        </w:rPr>
        <w:t>ów</w:t>
      </w:r>
      <w:r w:rsidR="00D87EAC">
        <w:rPr>
          <w:rFonts w:ascii="Times New Roman" w:hAnsi="Times New Roman" w:cs="Times New Roman"/>
        </w:rPr>
        <w:t xml:space="preserve"> (człowiek, samochód, rower, autobus itd.)</w:t>
      </w:r>
      <w:r w:rsidR="0020047A">
        <w:rPr>
          <w:rFonts w:ascii="Times New Roman" w:hAnsi="Times New Roman" w:cs="Times New Roman"/>
        </w:rPr>
        <w:t>, co umożliwi działanie nawet w nocy wcześniej wspomnianego przykładowego opisu możliwości wykorzystania programu (kontrolowany ruch</w:t>
      </w:r>
      <w:r w:rsidR="00F47089">
        <w:rPr>
          <w:rFonts w:ascii="Times New Roman" w:hAnsi="Times New Roman" w:cs="Times New Roman"/>
        </w:rPr>
        <w:t xml:space="preserve"> w celu zmniejszenia zakorkowania na</w:t>
      </w:r>
      <w:r w:rsidR="0020047A">
        <w:rPr>
          <w:rFonts w:ascii="Times New Roman" w:hAnsi="Times New Roman" w:cs="Times New Roman"/>
        </w:rPr>
        <w:t xml:space="preserve"> </w:t>
      </w:r>
      <w:r w:rsidR="00060896">
        <w:rPr>
          <w:rFonts w:ascii="Times New Roman" w:hAnsi="Times New Roman" w:cs="Times New Roman"/>
        </w:rPr>
        <w:t>skrzyżowaniach</w:t>
      </w:r>
      <w:r w:rsidR="0020047A">
        <w:rPr>
          <w:rFonts w:ascii="Times New Roman" w:hAnsi="Times New Roman" w:cs="Times New Roman"/>
        </w:rPr>
        <w:t>)</w:t>
      </w:r>
      <w:r w:rsidR="00D87EAC">
        <w:rPr>
          <w:rFonts w:ascii="Times New Roman" w:hAnsi="Times New Roman" w:cs="Times New Roman"/>
        </w:rPr>
        <w:t>. Jeżeli już jesteśmy przy rozwijaniu sieci, warto zauważyć, że można również</w:t>
      </w:r>
      <w:r w:rsidR="00C82C77">
        <w:rPr>
          <w:rFonts w:ascii="Times New Roman" w:hAnsi="Times New Roman" w:cs="Times New Roman"/>
        </w:rPr>
        <w:t>,</w:t>
      </w:r>
      <w:r w:rsidR="00D87EAC">
        <w:rPr>
          <w:rFonts w:ascii="Times New Roman" w:hAnsi="Times New Roman" w:cs="Times New Roman"/>
        </w:rPr>
        <w:t xml:space="preserve"> dzięki rozpoznawaniu szczególnych obiektów takich jak broń biała, niebezpieczne paczki, broń palna itd.</w:t>
      </w:r>
      <w:r w:rsidR="00A91BD8">
        <w:rPr>
          <w:rFonts w:ascii="Times New Roman" w:hAnsi="Times New Roman" w:cs="Times New Roman"/>
        </w:rPr>
        <w:t>, być w stanie zwiększyć bezpieczeństwo</w:t>
      </w:r>
      <w:r w:rsidR="00C82C77">
        <w:rPr>
          <w:rFonts w:ascii="Times New Roman" w:hAnsi="Times New Roman" w:cs="Times New Roman"/>
        </w:rPr>
        <w:t>,</w:t>
      </w:r>
      <w:r w:rsidR="00A91BD8">
        <w:rPr>
          <w:rFonts w:ascii="Times New Roman" w:hAnsi="Times New Roman" w:cs="Times New Roman"/>
        </w:rPr>
        <w:t xml:space="preserve"> bądź zapobiec tragedią. A to wszystko mógłby robić dla nas program.</w:t>
      </w:r>
    </w:p>
    <w:p w14:paraId="2080B673" w14:textId="04E41C05" w:rsidR="004C0206" w:rsidRDefault="004C0206" w:rsidP="00227CEC">
      <w:pPr>
        <w:jc w:val="both"/>
        <w:rPr>
          <w:rFonts w:ascii="Times New Roman" w:hAnsi="Times New Roman" w:cs="Times New Roman"/>
        </w:rPr>
      </w:pPr>
    </w:p>
    <w:p w14:paraId="3E138ECF" w14:textId="0F5A6E5F" w:rsidR="004C0206" w:rsidRDefault="004C0206" w:rsidP="00227CEC">
      <w:pPr>
        <w:jc w:val="both"/>
        <w:rPr>
          <w:rFonts w:ascii="Times New Roman" w:hAnsi="Times New Roman" w:cs="Times New Roman"/>
        </w:rPr>
      </w:pPr>
    </w:p>
    <w:p w14:paraId="1B48FDD1" w14:textId="5A3E0375" w:rsidR="004C0206" w:rsidRDefault="004C0206" w:rsidP="00227CEC">
      <w:pPr>
        <w:jc w:val="both"/>
        <w:rPr>
          <w:rFonts w:ascii="Times New Roman" w:hAnsi="Times New Roman" w:cs="Times New Roman"/>
        </w:rPr>
      </w:pPr>
    </w:p>
    <w:p w14:paraId="181772C1" w14:textId="569A0205" w:rsidR="004C0206" w:rsidRDefault="004C0206" w:rsidP="00227CEC">
      <w:pPr>
        <w:jc w:val="both"/>
        <w:rPr>
          <w:rFonts w:ascii="Times New Roman" w:hAnsi="Times New Roman" w:cs="Times New Roman"/>
        </w:rPr>
      </w:pPr>
    </w:p>
    <w:p w14:paraId="6D4C6496" w14:textId="26BBC87A" w:rsidR="004C0206" w:rsidRDefault="004C0206" w:rsidP="00227CEC">
      <w:pPr>
        <w:jc w:val="both"/>
        <w:rPr>
          <w:rFonts w:ascii="Times New Roman" w:hAnsi="Times New Roman" w:cs="Times New Roman"/>
        </w:rPr>
      </w:pPr>
    </w:p>
    <w:p w14:paraId="0D06BF13" w14:textId="56DCEBB5" w:rsidR="004C0206" w:rsidRDefault="004C0206" w:rsidP="00227CEC">
      <w:pPr>
        <w:jc w:val="both"/>
        <w:rPr>
          <w:rFonts w:ascii="Times New Roman" w:hAnsi="Times New Roman" w:cs="Times New Roman"/>
        </w:rPr>
      </w:pPr>
    </w:p>
    <w:p w14:paraId="744B543F" w14:textId="08EBD865" w:rsidR="004C0206" w:rsidRDefault="004C0206" w:rsidP="00227CEC">
      <w:pPr>
        <w:jc w:val="both"/>
        <w:rPr>
          <w:rFonts w:ascii="Times New Roman" w:hAnsi="Times New Roman" w:cs="Times New Roman"/>
        </w:rPr>
      </w:pPr>
    </w:p>
    <w:p w14:paraId="5AD9568F" w14:textId="5EDA8ACF" w:rsidR="004C0206" w:rsidRDefault="004C0206" w:rsidP="00227CEC">
      <w:pPr>
        <w:jc w:val="both"/>
        <w:rPr>
          <w:rFonts w:ascii="Times New Roman" w:hAnsi="Times New Roman" w:cs="Times New Roman"/>
        </w:rPr>
      </w:pPr>
    </w:p>
    <w:p w14:paraId="010BFF65" w14:textId="44517126" w:rsidR="004C0206" w:rsidRDefault="004C0206" w:rsidP="00227CEC">
      <w:pPr>
        <w:jc w:val="both"/>
        <w:rPr>
          <w:rFonts w:ascii="Times New Roman" w:hAnsi="Times New Roman" w:cs="Times New Roman"/>
        </w:rPr>
      </w:pPr>
    </w:p>
    <w:p w14:paraId="036EA623" w14:textId="46E837CC" w:rsidR="004C0206" w:rsidRDefault="004C0206" w:rsidP="00227CEC">
      <w:pPr>
        <w:jc w:val="both"/>
        <w:rPr>
          <w:rFonts w:ascii="Times New Roman" w:hAnsi="Times New Roman" w:cs="Times New Roman"/>
        </w:rPr>
      </w:pPr>
    </w:p>
    <w:p w14:paraId="55B177F5" w14:textId="1453CC98" w:rsidR="004C0206" w:rsidRDefault="004C0206" w:rsidP="00227CEC">
      <w:pPr>
        <w:jc w:val="both"/>
        <w:rPr>
          <w:rFonts w:ascii="Times New Roman" w:hAnsi="Times New Roman" w:cs="Times New Roman"/>
        </w:rPr>
      </w:pPr>
    </w:p>
    <w:p w14:paraId="6DDCADD8" w14:textId="46063460" w:rsidR="004C0206" w:rsidRDefault="004C0206" w:rsidP="00227CEC">
      <w:pPr>
        <w:jc w:val="both"/>
        <w:rPr>
          <w:rFonts w:ascii="Times New Roman" w:hAnsi="Times New Roman" w:cs="Times New Roman"/>
        </w:rPr>
      </w:pPr>
    </w:p>
    <w:p w14:paraId="771418EB" w14:textId="590CEB9A" w:rsidR="004C0206" w:rsidRDefault="004C0206" w:rsidP="00227CEC">
      <w:pPr>
        <w:jc w:val="both"/>
        <w:rPr>
          <w:rFonts w:ascii="Times New Roman" w:hAnsi="Times New Roman" w:cs="Times New Roman"/>
        </w:rPr>
      </w:pPr>
    </w:p>
    <w:p w14:paraId="5FB75314" w14:textId="16FB01D5" w:rsidR="004C0206" w:rsidRDefault="004C0206" w:rsidP="00227CEC">
      <w:pPr>
        <w:jc w:val="both"/>
        <w:rPr>
          <w:rFonts w:ascii="Times New Roman" w:hAnsi="Times New Roman" w:cs="Times New Roman"/>
        </w:rPr>
      </w:pPr>
    </w:p>
    <w:p w14:paraId="3681FA82" w14:textId="77777777" w:rsidR="004C0206" w:rsidRDefault="004C0206" w:rsidP="00227CEC">
      <w:pPr>
        <w:jc w:val="both"/>
        <w:rPr>
          <w:rFonts w:ascii="Times New Roman" w:hAnsi="Times New Roman" w:cs="Times New Roman"/>
        </w:rPr>
      </w:pPr>
    </w:p>
    <w:p w14:paraId="590400C2" w14:textId="099DFB15" w:rsidR="00353C18" w:rsidRDefault="00353C18" w:rsidP="00227CEC">
      <w:pPr>
        <w:jc w:val="both"/>
        <w:rPr>
          <w:rFonts w:ascii="Times New Roman" w:hAnsi="Times New Roman" w:cs="Times New Roman"/>
        </w:rPr>
      </w:pPr>
    </w:p>
    <w:p w14:paraId="0CB5F7A0" w14:textId="3BE961EF" w:rsidR="00353C18" w:rsidRDefault="00353C18" w:rsidP="00227CEC">
      <w:pPr>
        <w:jc w:val="both"/>
        <w:rPr>
          <w:rFonts w:ascii="Times New Roman" w:hAnsi="Times New Roman" w:cs="Times New Roman"/>
        </w:rPr>
      </w:pPr>
    </w:p>
    <w:p w14:paraId="035ED922" w14:textId="68BC8F84" w:rsidR="00353C18" w:rsidRDefault="00353C18" w:rsidP="00227CEC">
      <w:pPr>
        <w:jc w:val="both"/>
        <w:rPr>
          <w:rFonts w:ascii="Times New Roman" w:hAnsi="Times New Roman" w:cs="Times New Roman"/>
        </w:rPr>
      </w:pPr>
    </w:p>
    <w:p w14:paraId="24DAB490" w14:textId="754DCA95" w:rsidR="00353C18" w:rsidRDefault="00353C18" w:rsidP="00227CEC">
      <w:pPr>
        <w:jc w:val="both"/>
        <w:rPr>
          <w:rFonts w:ascii="Times New Roman" w:hAnsi="Times New Roman" w:cs="Times New Roman"/>
        </w:rPr>
      </w:pPr>
    </w:p>
    <w:p w14:paraId="4461A0E7" w14:textId="7066919C" w:rsidR="00353C18" w:rsidRDefault="00353C18" w:rsidP="00227CEC">
      <w:pPr>
        <w:jc w:val="both"/>
        <w:rPr>
          <w:rFonts w:ascii="Times New Roman" w:hAnsi="Times New Roman" w:cs="Times New Roman"/>
        </w:rPr>
      </w:pPr>
    </w:p>
    <w:p w14:paraId="29ED09C1" w14:textId="059C032A" w:rsidR="00353C18" w:rsidRDefault="00353C18" w:rsidP="00227CEC">
      <w:pPr>
        <w:jc w:val="both"/>
        <w:rPr>
          <w:rFonts w:ascii="Times New Roman" w:hAnsi="Times New Roman" w:cs="Times New Roman"/>
        </w:rPr>
      </w:pPr>
    </w:p>
    <w:p w14:paraId="4D3211C3" w14:textId="14E045D3" w:rsidR="00353C18" w:rsidRDefault="00353C18" w:rsidP="00227CEC">
      <w:pPr>
        <w:jc w:val="both"/>
        <w:rPr>
          <w:rFonts w:ascii="Times New Roman" w:hAnsi="Times New Roman" w:cs="Times New Roman"/>
        </w:rPr>
      </w:pPr>
    </w:p>
    <w:p w14:paraId="7AE37D46" w14:textId="0449ED88" w:rsidR="00353C18" w:rsidRDefault="00353C18" w:rsidP="00227CEC">
      <w:pPr>
        <w:jc w:val="both"/>
        <w:rPr>
          <w:rFonts w:ascii="Times New Roman" w:hAnsi="Times New Roman" w:cs="Times New Roman"/>
        </w:rPr>
      </w:pPr>
    </w:p>
    <w:p w14:paraId="232A1AB4" w14:textId="214F29E2" w:rsidR="00353C18" w:rsidRDefault="00353C18" w:rsidP="00227CEC">
      <w:pPr>
        <w:jc w:val="both"/>
        <w:rPr>
          <w:rFonts w:ascii="Times New Roman" w:hAnsi="Times New Roman" w:cs="Times New Roman"/>
        </w:rPr>
      </w:pPr>
    </w:p>
    <w:p w14:paraId="7506894E" w14:textId="16CE7D1C" w:rsidR="00353C18" w:rsidRDefault="00353C18" w:rsidP="00227CEC">
      <w:pPr>
        <w:jc w:val="both"/>
        <w:rPr>
          <w:rFonts w:ascii="Times New Roman" w:hAnsi="Times New Roman" w:cs="Times New Roman"/>
        </w:rPr>
      </w:pPr>
    </w:p>
    <w:p w14:paraId="0AA253BF" w14:textId="10737F30" w:rsidR="00353C18" w:rsidRDefault="00353C18" w:rsidP="00227CEC">
      <w:pPr>
        <w:jc w:val="both"/>
        <w:rPr>
          <w:rFonts w:ascii="Times New Roman" w:hAnsi="Times New Roman" w:cs="Times New Roman"/>
        </w:rPr>
      </w:pPr>
    </w:p>
    <w:p w14:paraId="6DABD4C5" w14:textId="77777777" w:rsidR="007727D4" w:rsidRDefault="007727D4" w:rsidP="00227CEC">
      <w:pPr>
        <w:jc w:val="both"/>
        <w:rPr>
          <w:rFonts w:ascii="Times New Roman" w:hAnsi="Times New Roman" w:cs="Times New Roman"/>
        </w:rPr>
      </w:pPr>
    </w:p>
    <w:p w14:paraId="5D9500C0" w14:textId="740E796E" w:rsidR="00485C0A" w:rsidRDefault="008D2ABF" w:rsidP="008D2ABF">
      <w:pPr>
        <w:pStyle w:val="NagwekSprawozdania"/>
        <w:numPr>
          <w:ilvl w:val="0"/>
          <w:numId w:val="23"/>
        </w:numPr>
      </w:pPr>
      <w:r>
        <w:lastRenderedPageBreak/>
        <w:t>Analiza problemu</w:t>
      </w:r>
    </w:p>
    <w:p w14:paraId="6A557881" w14:textId="77777777" w:rsidR="007727D4" w:rsidRDefault="007727D4" w:rsidP="007727D4">
      <w:pPr>
        <w:pStyle w:val="NagwekSprawozdania"/>
        <w:ind w:left="360"/>
      </w:pPr>
    </w:p>
    <w:p w14:paraId="5147E8A3" w14:textId="7C26F20A" w:rsidR="00E82024" w:rsidRDefault="000012F4" w:rsidP="00E82024">
      <w:pPr>
        <w:pStyle w:val="NagwekSprawozdania"/>
      </w:pPr>
      <w:r>
        <w:t>Opis zagadnień technicznych związanych z projektem:</w:t>
      </w:r>
    </w:p>
    <w:p w14:paraId="7D2053CE" w14:textId="167C3AFF" w:rsidR="000012F4" w:rsidRDefault="005C2FB0" w:rsidP="009C2DF4">
      <w:pPr>
        <w:pStyle w:val="Sprawozdania"/>
      </w:pPr>
      <w:r w:rsidRPr="00871DE4">
        <w:rPr>
          <w:b/>
        </w:rPr>
        <w:t>Uczenie maszynowe</w:t>
      </w:r>
      <w:r>
        <w:t xml:space="preserve"> (ang. </w:t>
      </w:r>
      <w:proofErr w:type="spellStart"/>
      <w:r>
        <w:t>m</w:t>
      </w:r>
      <w:r w:rsidR="000012F4">
        <w:t>achine</w:t>
      </w:r>
      <w:proofErr w:type="spellEnd"/>
      <w:r w:rsidR="000012F4">
        <w:t xml:space="preserve"> learning</w:t>
      </w:r>
      <w:r>
        <w:t>) jest g</w:t>
      </w:r>
      <w:r w:rsidRPr="005C2FB0">
        <w:t xml:space="preserve">łównym celem </w:t>
      </w:r>
      <w:proofErr w:type="spellStart"/>
      <w:r>
        <w:t>samouczenia</w:t>
      </w:r>
      <w:proofErr w:type="spellEnd"/>
      <w:r>
        <w:t xml:space="preserve"> się maszyn. Ma to główne</w:t>
      </w:r>
      <w:r w:rsidR="0050539A">
        <w:t>, praktyczne zastosowanie w dziedzinie </w:t>
      </w:r>
      <w:r w:rsidRPr="005C2FB0">
        <w:t>sztuc</w:t>
      </w:r>
      <w:r w:rsidR="0050539A">
        <w:t>znej inteligencji do </w:t>
      </w:r>
      <w:r>
        <w:t>stworzenia</w:t>
      </w:r>
      <w:r w:rsidR="0050539A">
        <w:t xml:space="preserve"> </w:t>
      </w:r>
      <w:r w:rsidRPr="005C2FB0">
        <w:t>automatycznego systemu potrafiącego doskonalić się przy pomocy zg</w:t>
      </w:r>
      <w:r>
        <w:t>romadzonego doświadczenia</w:t>
      </w:r>
      <w:r w:rsidR="0050539A">
        <w:t xml:space="preserve"> oraz </w:t>
      </w:r>
      <w:r w:rsidRPr="005C2FB0">
        <w:t>nabywania na tej podstawie nowej wiedzy.</w:t>
      </w:r>
      <w:r>
        <w:t xml:space="preserve"> Można zatem powiedzieć, że </w:t>
      </w:r>
      <w:r w:rsidR="0050539A">
        <w:t>sprawiamy, że maszyny poznają</w:t>
      </w:r>
      <w:r>
        <w:t xml:space="preserve"> świat w sposób empiryczny.</w:t>
      </w:r>
      <w:r w:rsidR="00871DE4">
        <w:t xml:space="preserve"> Machine learning j</w:t>
      </w:r>
      <w:r w:rsidRPr="005C2FB0">
        <w:t xml:space="preserve">est konsekwencją rozwoju idei sztucznej inteligencji i metod jej wdrażania praktycznego. Dotyczy rozwoju oprogramowania stosowanego zwłaszcza w innowacyjnych technologiach i przemyśle. Odpowiednie algorytmy mają pozwolić oprogramowaniu na zautomatyzowanie procesu pozyskiwania </w:t>
      </w:r>
      <w:r w:rsidR="00871DE4">
        <w:t>i analizy danych do ulepszania, a także </w:t>
      </w:r>
      <w:r w:rsidRPr="005C2FB0">
        <w:t>rozwoju własnego systemu</w:t>
      </w:r>
      <w:r w:rsidR="000012F4">
        <w:t xml:space="preserve">, sieć neuronowa, sieć nauczania, dostępne </w:t>
      </w:r>
      <w:r w:rsidR="001C6C5E">
        <w:t>biblioteki</w:t>
      </w:r>
      <w:r w:rsidR="000012F4">
        <w:t xml:space="preserve"> i algorytmy spełniające funkcjonalność projektu, konwersja i obsługa wideo</w:t>
      </w:r>
      <w:r w:rsidR="00007DD5">
        <w:t xml:space="preserve">(kodowanie i </w:t>
      </w:r>
      <w:proofErr w:type="spellStart"/>
      <w:r w:rsidR="006D2407">
        <w:t>konterner</w:t>
      </w:r>
      <w:proofErr w:type="spellEnd"/>
      <w:r w:rsidR="00007DD5">
        <w:t xml:space="preserve">?, </w:t>
      </w:r>
      <w:r w:rsidR="006B2B03">
        <w:t>form</w:t>
      </w:r>
      <w:r w:rsidR="00214126">
        <w:t>at</w:t>
      </w:r>
      <w:r w:rsidR="00007DD5">
        <w:t>)</w:t>
      </w:r>
    </w:p>
    <w:p w14:paraId="36EFFEBC" w14:textId="77777777" w:rsidR="005F1854" w:rsidRDefault="005F1854" w:rsidP="009C2DF4">
      <w:pPr>
        <w:pStyle w:val="Sprawozdania"/>
      </w:pPr>
    </w:p>
    <w:p w14:paraId="2FC962DA" w14:textId="0AB449AC" w:rsidR="00485C0A" w:rsidRDefault="00485C0A" w:rsidP="00485C0A">
      <w:pPr>
        <w:pStyle w:val="NagwekSprawozdania"/>
        <w:numPr>
          <w:ilvl w:val="1"/>
          <w:numId w:val="23"/>
        </w:numPr>
      </w:pPr>
      <w:r>
        <w:t xml:space="preserve"> </w:t>
      </w:r>
      <w:r w:rsidR="0008650D">
        <w:t>Komponenty programu</w:t>
      </w:r>
    </w:p>
    <w:p w14:paraId="6B0C56D2" w14:textId="786DC93A" w:rsidR="0008650D" w:rsidRDefault="0008650D" w:rsidP="0008650D">
      <w:pPr>
        <w:pStyle w:val="Sprawozdania"/>
      </w:pPr>
      <w:r>
        <w:t xml:space="preserve">Projekt składa się z trzech głównych komponentów. </w:t>
      </w:r>
      <w:r w:rsidR="00B062F9">
        <w:t xml:space="preserve">Nazwy poszczególnych komponentów: </w:t>
      </w:r>
      <w:r w:rsidR="00B062F9" w:rsidRPr="00EF5D1F">
        <w:rPr>
          <w:rFonts w:ascii="Courier New" w:hAnsi="Courier New" w:cs="Courier New"/>
        </w:rPr>
        <w:t>Kamera</w:t>
      </w:r>
      <w:r>
        <w:t xml:space="preserve">, </w:t>
      </w:r>
      <w:r w:rsidR="00870585" w:rsidRPr="00EF5D1F">
        <w:rPr>
          <w:rFonts w:ascii="Courier New" w:hAnsi="Courier New" w:cs="Courier New"/>
        </w:rPr>
        <w:t>Rozpoznanie</w:t>
      </w:r>
      <w:r>
        <w:t xml:space="preserve">, </w:t>
      </w:r>
      <w:r w:rsidRPr="00EF5D1F">
        <w:rPr>
          <w:rFonts w:ascii="Courier New" w:hAnsi="Courier New" w:cs="Courier New"/>
        </w:rPr>
        <w:t>Analizator</w:t>
      </w:r>
      <w:r>
        <w:t>. Poniżej przedstawiono graficzny opis zależności pomiędzy komponentami.</w:t>
      </w:r>
    </w:p>
    <w:p w14:paraId="26CDA7BD" w14:textId="77777777" w:rsidR="00815FCE" w:rsidRDefault="00815FCE" w:rsidP="0008650D">
      <w:pPr>
        <w:pStyle w:val="Sprawozdania"/>
      </w:pPr>
    </w:p>
    <w:p w14:paraId="65E8D5A8" w14:textId="72B81229" w:rsidR="0008650D" w:rsidRDefault="00FA5478" w:rsidP="00080AC1">
      <w:pPr>
        <w:pStyle w:val="Sprawozdania"/>
        <w:spacing w:after="0"/>
      </w:pPr>
      <w:r>
        <w:rPr>
          <w:rStyle w:val="Odwoaniedokomentarza"/>
          <w:rFonts w:asciiTheme="minorHAnsi" w:hAnsiTheme="minorHAnsi"/>
        </w:rPr>
        <w:commentReference w:id="0"/>
      </w:r>
      <w:r w:rsidR="00080AC1">
        <w:rPr>
          <w:noProof/>
        </w:rPr>
        <w:drawing>
          <wp:inline distT="0" distB="0" distL="0" distR="0" wp14:anchorId="1A9DA8CE" wp14:editId="62F1D22D">
            <wp:extent cx="5724525" cy="2361075"/>
            <wp:effectExtent l="19050" t="19050" r="9525" b="20320"/>
            <wp:docPr id="1" name="Obraz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Diagram_Komponentów.png"/>
                    <pic:cNvPicPr/>
                  </pic:nvPicPr>
                  <pic:blipFill rotWithShape="1">
                    <a:blip r:embed="rId11">
                      <a:extLst>
                        <a:ext uri="{28A0092B-C50C-407E-A947-70E740481C1C}">
                          <a14:useLocalDpi xmlns:a14="http://schemas.microsoft.com/office/drawing/2010/main" val="0"/>
                        </a:ext>
                      </a:extLst>
                    </a:blip>
                    <a:srcRect l="2150" r="3108"/>
                    <a:stretch/>
                  </pic:blipFill>
                  <pic:spPr bwMode="auto">
                    <a:xfrm>
                      <a:off x="0" y="0"/>
                      <a:ext cx="5751766" cy="2372311"/>
                    </a:xfrm>
                    <a:prstGeom prst="rect">
                      <a:avLst/>
                    </a:prstGeom>
                    <a:ln w="9525" cap="flat" cmpd="sng" algn="ctr">
                      <a:solidFill>
                        <a:sysClr val="windowText" lastClr="000000"/>
                      </a:solidFill>
                      <a:prstDash val="solid"/>
                      <a:round/>
                      <a:headEnd type="none" w="med" len="med"/>
                      <a:tailEnd type="none" w="med" len="med"/>
                    </a:ln>
                    <a:extLst>
                      <a:ext uri="{53640926-AAD7-44D8-BBD7-CCE9431645EC}">
                        <a14:shadowObscured xmlns:a14="http://schemas.microsoft.com/office/drawing/2010/main"/>
                      </a:ext>
                    </a:extLst>
                  </pic:spPr>
                </pic:pic>
              </a:graphicData>
            </a:graphic>
          </wp:inline>
        </w:drawing>
      </w:r>
    </w:p>
    <w:p w14:paraId="4524DE00" w14:textId="3AA8C644" w:rsidR="00815FCE" w:rsidRDefault="00080AC1" w:rsidP="00815FCE">
      <w:pPr>
        <w:pStyle w:val="Sprawozdania"/>
        <w:jc w:val="center"/>
        <w:rPr>
          <w:sz w:val="20"/>
        </w:rPr>
      </w:pPr>
      <w:r>
        <w:rPr>
          <w:sz w:val="20"/>
        </w:rPr>
        <w:t>Ryc1.1 Diagram komponentów systemu</w:t>
      </w:r>
    </w:p>
    <w:p w14:paraId="77CAF8EA" w14:textId="77777777" w:rsidR="00815FCE" w:rsidRPr="00080AC1" w:rsidRDefault="00815FCE" w:rsidP="00815FCE">
      <w:pPr>
        <w:pStyle w:val="Sprawozdania"/>
        <w:jc w:val="center"/>
        <w:rPr>
          <w:sz w:val="20"/>
        </w:rPr>
      </w:pPr>
    </w:p>
    <w:p w14:paraId="3FBD98DA" w14:textId="55B74DCF" w:rsidR="00706714" w:rsidRDefault="00E8776A" w:rsidP="00C62880">
      <w:pPr>
        <w:pStyle w:val="Sprawozdania"/>
      </w:pPr>
      <w:r w:rsidRPr="00C62880">
        <w:rPr>
          <w:b/>
        </w:rPr>
        <w:t>Komponent</w:t>
      </w:r>
      <w:r>
        <w:t xml:space="preserve"> </w:t>
      </w:r>
      <w:r w:rsidRPr="00C62880">
        <w:rPr>
          <w:rFonts w:ascii="Courier New" w:hAnsi="Courier New" w:cs="Courier New"/>
        </w:rPr>
        <w:t>Kamera</w:t>
      </w:r>
      <w:r>
        <w:t xml:space="preserve"> </w:t>
      </w:r>
      <w:r w:rsidR="00F34EE6">
        <w:t xml:space="preserve">- </w:t>
      </w:r>
      <w:r w:rsidR="00D322E2" w:rsidRPr="00D322E2">
        <w:t>Program będzie przechwytywał obraz z kamery w stałych odstępach czasowych. Przechwycony obraz zostanie przetworzony</w:t>
      </w:r>
      <w:r w:rsidR="00970650">
        <w:t>,</w:t>
      </w:r>
      <w:r w:rsidR="00394A8B">
        <w:t xml:space="preserve"> poprawnie sformatowany do dalszego przetwarzania wideo,</w:t>
      </w:r>
      <w:r w:rsidR="00970650">
        <w:t xml:space="preserve"> a następnie </w:t>
      </w:r>
      <w:r w:rsidR="00677A53">
        <w:t xml:space="preserve">zostanie </w:t>
      </w:r>
      <w:r w:rsidR="00970650">
        <w:t>rozbity na pojedyncze klatki</w:t>
      </w:r>
      <w:r w:rsidR="00302E91">
        <w:t xml:space="preserve">, </w:t>
      </w:r>
      <w:r w:rsidR="00D166B5">
        <w:t>na których będzie funkcjonował następny komponent</w:t>
      </w:r>
      <w:r w:rsidR="00970650">
        <w:t>. Po t</w:t>
      </w:r>
      <w:r w:rsidR="00F34F14">
        <w:t>ych operacjac</w:t>
      </w:r>
      <w:r w:rsidR="008E59D4">
        <w:t>h</w:t>
      </w:r>
      <w:r w:rsidR="009D0484">
        <w:t xml:space="preserve">, wideo jest gotowe, aby komponent </w:t>
      </w:r>
      <w:r w:rsidR="009D0484" w:rsidRPr="000B2C3C">
        <w:rPr>
          <w:rFonts w:ascii="Courier New" w:hAnsi="Courier New" w:cs="Courier New"/>
        </w:rPr>
        <w:t>Rozpoznanie</w:t>
      </w:r>
      <w:r w:rsidR="009D0484">
        <w:t>, mógł poprawnie funkcjonować</w:t>
      </w:r>
      <w:r w:rsidR="001F6C1F">
        <w:t xml:space="preserve">. </w:t>
      </w:r>
      <w:r w:rsidR="00970650">
        <w:t>Ogólną funkcjonalnością tego komponentu jest przygotowanie obrazu w taki sposób by spełniał wymagania kolejnego etapu działania programu.</w:t>
      </w:r>
      <w:r w:rsidR="00F54996">
        <w:t xml:space="preserve"> </w:t>
      </w:r>
      <w:r w:rsidR="00C43F65">
        <w:t>Komponent ten będzie odpowiadał również za wyświetlanie obrazu po wykryciu obiektów w taki sposób</w:t>
      </w:r>
      <w:r w:rsidR="007D51C5">
        <w:t>,</w:t>
      </w:r>
      <w:r w:rsidR="00C43F65">
        <w:t xml:space="preserve"> że wykryty obiekt zostanie zaznaczony prostokątem z opisem co za typ obiektu został rozpoznany w tym miejscu.</w:t>
      </w:r>
      <w:r w:rsidR="000B2C3C">
        <w:t xml:space="preserve"> Dane, które nasz komponent otrzyma od komponentu </w:t>
      </w:r>
      <w:r w:rsidR="000B2C3C" w:rsidRPr="005B0910">
        <w:rPr>
          <w:rFonts w:ascii="Courier New" w:hAnsi="Courier New" w:cs="Courier New"/>
        </w:rPr>
        <w:t>Rozpoznanie</w:t>
      </w:r>
      <w:r w:rsidR="000B2C3C">
        <w:t>, zostaną przetworzone, tak aby móc nanieść oczekiwane przez nas elementy na wideo wychodzącym z całego programu.</w:t>
      </w:r>
      <w:r w:rsidR="00DF0A26">
        <w:t xml:space="preserve"> Ten komponent odpowiada za dane wejściowe jak i dane wyjściowe, które użytkownik</w:t>
      </w:r>
      <w:r w:rsidR="006E7854">
        <w:t xml:space="preserve"> będzie w stanie zobaczyć jako wyniki pracy programu.</w:t>
      </w:r>
      <w:bookmarkStart w:id="1" w:name="_GoBack"/>
      <w:bookmarkEnd w:id="1"/>
    </w:p>
    <w:p w14:paraId="379BC98F" w14:textId="77777777" w:rsidR="00423F00" w:rsidRPr="00D322E2" w:rsidRDefault="00423F00" w:rsidP="00AB4C15">
      <w:pPr>
        <w:pStyle w:val="Sprawozdania"/>
      </w:pPr>
    </w:p>
    <w:p w14:paraId="7CC59361" w14:textId="021245BD" w:rsidR="00A62D1F" w:rsidRDefault="00C300F6" w:rsidP="00B31D8D">
      <w:pPr>
        <w:pStyle w:val="NagwekSprawozdania"/>
        <w:rPr>
          <w:b w:val="0"/>
          <w:sz w:val="22"/>
        </w:rPr>
      </w:pPr>
      <w:r w:rsidRPr="00C300F6">
        <w:rPr>
          <w:sz w:val="22"/>
        </w:rPr>
        <w:t>Komponent</w:t>
      </w:r>
      <w:r w:rsidRPr="00C300F6">
        <w:rPr>
          <w:b w:val="0"/>
          <w:sz w:val="22"/>
        </w:rPr>
        <w:t xml:space="preserve"> </w:t>
      </w:r>
      <w:r w:rsidR="000C6EF6" w:rsidRPr="00C300F6">
        <w:rPr>
          <w:rFonts w:ascii="Courier New" w:hAnsi="Courier New" w:cs="Courier New"/>
          <w:b w:val="0"/>
          <w:sz w:val="22"/>
        </w:rPr>
        <w:t>Rozpoznawanie</w:t>
      </w:r>
      <w:r w:rsidR="000C6EF6" w:rsidRPr="00C300F6">
        <w:rPr>
          <w:b w:val="0"/>
          <w:sz w:val="22"/>
        </w:rPr>
        <w:t xml:space="preserve"> </w:t>
      </w:r>
      <w:r w:rsidR="00937FFC">
        <w:rPr>
          <w:b w:val="0"/>
          <w:sz w:val="22"/>
        </w:rPr>
        <w:t>–</w:t>
      </w:r>
      <w:r>
        <w:rPr>
          <w:b w:val="0"/>
          <w:sz w:val="22"/>
        </w:rPr>
        <w:t xml:space="preserve"> </w:t>
      </w:r>
      <w:r w:rsidR="00937FFC">
        <w:rPr>
          <w:b w:val="0"/>
          <w:sz w:val="22"/>
        </w:rPr>
        <w:t xml:space="preserve">Komponent </w:t>
      </w:r>
      <w:r w:rsidR="00B262D4">
        <w:rPr>
          <w:b w:val="0"/>
          <w:sz w:val="22"/>
        </w:rPr>
        <w:t xml:space="preserve">ten, </w:t>
      </w:r>
      <w:r w:rsidR="00D322E2" w:rsidRPr="00C300F6">
        <w:rPr>
          <w:b w:val="0"/>
          <w:sz w:val="22"/>
        </w:rPr>
        <w:t>wykorzystuje algorytm do identyfikacji obiektów z</w:t>
      </w:r>
      <w:r w:rsidR="00B834BB">
        <w:rPr>
          <w:b w:val="0"/>
          <w:sz w:val="22"/>
        </w:rPr>
        <w:t xml:space="preserve"> </w:t>
      </w:r>
      <w:r w:rsidR="00D322E2" w:rsidRPr="00C300F6">
        <w:rPr>
          <w:b w:val="0"/>
          <w:sz w:val="22"/>
        </w:rPr>
        <w:t xml:space="preserve"> plików wideo lub z plików graficznych. Identyfikacja obiektów odbywa się na obrazie otrzymanym na wejściu. Po wykonaniu pracy zostanie zwrócone, ile obiektów zostało rozpoznanych, jakiego były one typu i z jakim procentem dopasowania zostały one rozpoznane</w:t>
      </w:r>
      <w:r w:rsidR="006757A2" w:rsidRPr="00C300F6">
        <w:rPr>
          <w:b w:val="0"/>
          <w:sz w:val="22"/>
        </w:rPr>
        <w:t>, te dane</w:t>
      </w:r>
      <w:r w:rsidR="00D322E2" w:rsidRPr="00C300F6">
        <w:rPr>
          <w:b w:val="0"/>
          <w:sz w:val="22"/>
        </w:rPr>
        <w:t xml:space="preserve"> zostaną przekazane do </w:t>
      </w:r>
      <w:r w:rsidR="00D322E2" w:rsidRPr="005E059A">
        <w:rPr>
          <w:rFonts w:ascii="Courier New" w:hAnsi="Courier New" w:cs="Courier New"/>
          <w:b w:val="0"/>
          <w:sz w:val="22"/>
        </w:rPr>
        <w:t>Analizatora</w:t>
      </w:r>
      <w:r w:rsidR="00D322E2" w:rsidRPr="00C300F6">
        <w:rPr>
          <w:b w:val="0"/>
          <w:sz w:val="22"/>
        </w:rPr>
        <w:t>.</w:t>
      </w:r>
      <w:r w:rsidR="006757A2" w:rsidRPr="00C300F6">
        <w:rPr>
          <w:b w:val="0"/>
          <w:sz w:val="22"/>
        </w:rPr>
        <w:t xml:space="preserve"> Będą dane przekazywane również z powrotem </w:t>
      </w:r>
      <w:r w:rsidR="00530058" w:rsidRPr="00C300F6">
        <w:rPr>
          <w:b w:val="0"/>
          <w:sz w:val="22"/>
        </w:rPr>
        <w:t>do komponentu odpowiedzialnego za obsługę wideo, dane te będą zawierały wielkość i umi</w:t>
      </w:r>
      <w:r w:rsidR="0061670E" w:rsidRPr="00C300F6">
        <w:rPr>
          <w:b w:val="0"/>
          <w:sz w:val="22"/>
        </w:rPr>
        <w:t>ejscowienie</w:t>
      </w:r>
      <w:r w:rsidR="00530058" w:rsidRPr="00C300F6">
        <w:rPr>
          <w:b w:val="0"/>
          <w:sz w:val="22"/>
        </w:rPr>
        <w:t xml:space="preserve"> rozpoznanego obiektu oraz jego typ.</w:t>
      </w:r>
    </w:p>
    <w:p w14:paraId="120A26F3" w14:textId="77777777" w:rsidR="00424E06" w:rsidRPr="00B31D8D" w:rsidRDefault="00424E06" w:rsidP="00B31D8D">
      <w:pPr>
        <w:pStyle w:val="NagwekSprawozdania"/>
        <w:rPr>
          <w:b w:val="0"/>
          <w:sz w:val="22"/>
        </w:rPr>
      </w:pPr>
    </w:p>
    <w:p w14:paraId="745B875D" w14:textId="221B0BDC" w:rsidR="0094628C" w:rsidRDefault="00C300F6" w:rsidP="00543B1B">
      <w:pPr>
        <w:jc w:val="both"/>
        <w:rPr>
          <w:rFonts w:ascii="Times New Roman" w:hAnsi="Times New Roman" w:cs="Times New Roman"/>
        </w:rPr>
      </w:pPr>
      <w:r w:rsidRPr="00C300F6">
        <w:rPr>
          <w:rFonts w:ascii="Times New Roman" w:hAnsi="Times New Roman" w:cs="Times New Roman"/>
          <w:b/>
        </w:rPr>
        <w:t>Komponent</w:t>
      </w:r>
      <w:r>
        <w:rPr>
          <w:rFonts w:ascii="Courier New" w:hAnsi="Courier New" w:cs="Courier New"/>
        </w:rPr>
        <w:t xml:space="preserve"> </w:t>
      </w:r>
      <w:r w:rsidR="000C6EF6" w:rsidRPr="00C300F6">
        <w:rPr>
          <w:rFonts w:ascii="Courier New" w:hAnsi="Courier New" w:cs="Courier New"/>
        </w:rPr>
        <w:t>Analizator</w:t>
      </w:r>
      <w:r w:rsidRPr="00C300F6">
        <w:rPr>
          <w:rFonts w:ascii="Times New Roman" w:hAnsi="Times New Roman" w:cs="Times New Roman"/>
        </w:rPr>
        <w:t xml:space="preserve"> </w:t>
      </w:r>
      <w:r>
        <w:rPr>
          <w:rFonts w:ascii="Times New Roman" w:hAnsi="Times New Roman" w:cs="Times New Roman"/>
        </w:rPr>
        <w:t xml:space="preserve">- </w:t>
      </w:r>
      <w:r w:rsidR="00871DE4">
        <w:rPr>
          <w:rFonts w:ascii="Times New Roman" w:hAnsi="Times New Roman" w:cs="Times New Roman"/>
        </w:rPr>
        <w:t>Kiedy p</w:t>
      </w:r>
      <w:r w:rsidR="00D322E2" w:rsidRPr="00C300F6">
        <w:rPr>
          <w:rFonts w:ascii="Times New Roman" w:hAnsi="Times New Roman" w:cs="Times New Roman"/>
        </w:rPr>
        <w:t>rogram dostanie dane</w:t>
      </w:r>
      <w:r>
        <w:rPr>
          <w:rFonts w:ascii="Times New Roman" w:hAnsi="Times New Roman" w:cs="Times New Roman"/>
        </w:rPr>
        <w:t>,</w:t>
      </w:r>
      <w:r w:rsidR="00D322E2" w:rsidRPr="00C300F6">
        <w:rPr>
          <w:rFonts w:ascii="Times New Roman" w:hAnsi="Times New Roman" w:cs="Times New Roman"/>
        </w:rPr>
        <w:t xml:space="preserve"> które będą wynikiem pracy algorytmu </w:t>
      </w:r>
      <w:r w:rsidR="007F749F" w:rsidRPr="00C300F6">
        <w:rPr>
          <w:rFonts w:ascii="Times New Roman" w:hAnsi="Times New Roman" w:cs="Times New Roman"/>
        </w:rPr>
        <w:t xml:space="preserve">sieci </w:t>
      </w:r>
      <w:r w:rsidR="000F0E69" w:rsidRPr="00C300F6">
        <w:rPr>
          <w:rFonts w:ascii="Times New Roman" w:hAnsi="Times New Roman" w:cs="Times New Roman"/>
        </w:rPr>
        <w:t>neuronowych</w:t>
      </w:r>
      <w:r w:rsidR="00D322E2" w:rsidRPr="00C300F6">
        <w:rPr>
          <w:rFonts w:ascii="Times New Roman" w:hAnsi="Times New Roman" w:cs="Times New Roman"/>
        </w:rPr>
        <w:t xml:space="preserve">, </w:t>
      </w:r>
      <w:r w:rsidR="00871DE4">
        <w:rPr>
          <w:rFonts w:ascii="Times New Roman" w:hAnsi="Times New Roman" w:cs="Times New Roman"/>
        </w:rPr>
        <w:t>ma on bardzo konkretne zadanie. Jego powinnością jest liczenie</w:t>
      </w:r>
      <w:r w:rsidR="00DC6109">
        <w:rPr>
          <w:rFonts w:ascii="Times New Roman" w:hAnsi="Times New Roman" w:cs="Times New Roman"/>
        </w:rPr>
        <w:t>,</w:t>
      </w:r>
      <w:r w:rsidR="00D322E2" w:rsidRPr="00C300F6">
        <w:rPr>
          <w:rFonts w:ascii="Times New Roman" w:hAnsi="Times New Roman" w:cs="Times New Roman"/>
        </w:rPr>
        <w:t xml:space="preserve"> ile obiektów zostało rozpoznanych z </w:t>
      </w:r>
      <w:r w:rsidR="00871DE4">
        <w:rPr>
          <w:rFonts w:ascii="Times New Roman" w:hAnsi="Times New Roman" w:cs="Times New Roman"/>
        </w:rPr>
        <w:t xml:space="preserve">danego </w:t>
      </w:r>
      <w:r w:rsidR="00D322E2" w:rsidRPr="00C300F6">
        <w:rPr>
          <w:rFonts w:ascii="Times New Roman" w:hAnsi="Times New Roman" w:cs="Times New Roman"/>
        </w:rPr>
        <w:t>jednego</w:t>
      </w:r>
      <w:r w:rsidR="00871DE4">
        <w:rPr>
          <w:rFonts w:ascii="Times New Roman" w:hAnsi="Times New Roman" w:cs="Times New Roman"/>
        </w:rPr>
        <w:t>, konkretnego</w:t>
      </w:r>
      <w:r w:rsidR="00D322E2" w:rsidRPr="00C300F6">
        <w:rPr>
          <w:rFonts w:ascii="Times New Roman" w:hAnsi="Times New Roman" w:cs="Times New Roman"/>
        </w:rPr>
        <w:t xml:space="preserve"> typu.</w:t>
      </w:r>
      <w:r w:rsidR="00871DE4">
        <w:rPr>
          <w:rFonts w:ascii="Times New Roman" w:hAnsi="Times New Roman" w:cs="Times New Roman"/>
        </w:rPr>
        <w:t xml:space="preserve"> Mogą to być czerwone sportowe kabriolety, ciężarówki spożywcze, czy autobusy.</w:t>
      </w:r>
      <w:r w:rsidR="00D322E2" w:rsidRPr="00C300F6">
        <w:rPr>
          <w:rFonts w:ascii="Times New Roman" w:hAnsi="Times New Roman" w:cs="Times New Roman"/>
        </w:rPr>
        <w:t xml:space="preserve"> Na podstawie danych oraz ustawień własnych</w:t>
      </w:r>
      <w:r w:rsidR="00871DE4">
        <w:rPr>
          <w:rFonts w:ascii="Times New Roman" w:hAnsi="Times New Roman" w:cs="Times New Roman"/>
        </w:rPr>
        <w:t>,</w:t>
      </w:r>
      <w:r w:rsidR="00D322E2" w:rsidRPr="00C300F6">
        <w:rPr>
          <w:rFonts w:ascii="Times New Roman" w:hAnsi="Times New Roman" w:cs="Times New Roman"/>
        </w:rPr>
        <w:t xml:space="preserve"> określi </w:t>
      </w:r>
      <w:r w:rsidR="00871DE4">
        <w:rPr>
          <w:rFonts w:ascii="Times New Roman" w:hAnsi="Times New Roman" w:cs="Times New Roman"/>
        </w:rPr>
        <w:t xml:space="preserve">on </w:t>
      </w:r>
      <w:r w:rsidR="00D322E2" w:rsidRPr="00C300F6">
        <w:rPr>
          <w:rFonts w:ascii="Times New Roman" w:hAnsi="Times New Roman" w:cs="Times New Roman"/>
        </w:rPr>
        <w:t>jakie działanie dla sygnalizacji świetlnej będzie najkorzystniejsze.</w:t>
      </w:r>
      <w:r w:rsidR="00EC31CB" w:rsidRPr="00C300F6">
        <w:rPr>
          <w:rFonts w:ascii="Times New Roman" w:hAnsi="Times New Roman" w:cs="Times New Roman"/>
        </w:rPr>
        <w:t xml:space="preserve"> T</w:t>
      </w:r>
      <w:r w:rsidR="00871DE4">
        <w:rPr>
          <w:rFonts w:ascii="Times New Roman" w:hAnsi="Times New Roman" w:cs="Times New Roman"/>
        </w:rPr>
        <w:t>en komponent</w:t>
      </w:r>
      <w:r w:rsidR="00EC31CB" w:rsidRPr="00C300F6">
        <w:rPr>
          <w:rFonts w:ascii="Times New Roman" w:hAnsi="Times New Roman" w:cs="Times New Roman"/>
        </w:rPr>
        <w:t xml:space="preserve"> odpowiada za generowanie wniosków na pods</w:t>
      </w:r>
      <w:r w:rsidR="00871DE4">
        <w:rPr>
          <w:rFonts w:ascii="Times New Roman" w:hAnsi="Times New Roman" w:cs="Times New Roman"/>
        </w:rPr>
        <w:t>tawie wcześniej opisanych i wyuczonych danych. Do </w:t>
      </w:r>
      <w:r w:rsidR="00EC31CB" w:rsidRPr="00C300F6">
        <w:rPr>
          <w:rFonts w:ascii="Times New Roman" w:hAnsi="Times New Roman" w:cs="Times New Roman"/>
        </w:rPr>
        <w:t>ich sformuł</w:t>
      </w:r>
      <w:r w:rsidR="00871DE4">
        <w:rPr>
          <w:rFonts w:ascii="Times New Roman" w:hAnsi="Times New Roman" w:cs="Times New Roman"/>
        </w:rPr>
        <w:t xml:space="preserve">owania będą potrzebne takie </w:t>
      </w:r>
      <w:r w:rsidR="00303CEB">
        <w:rPr>
          <w:rFonts w:ascii="Times New Roman" w:hAnsi="Times New Roman" w:cs="Times New Roman"/>
        </w:rPr>
        <w:t>informacje</w:t>
      </w:r>
      <w:r w:rsidR="00871DE4">
        <w:rPr>
          <w:rFonts w:ascii="Times New Roman" w:hAnsi="Times New Roman" w:cs="Times New Roman"/>
        </w:rPr>
        <w:t>,</w:t>
      </w:r>
      <w:r w:rsidR="00EC31CB" w:rsidRPr="00C300F6">
        <w:rPr>
          <w:rFonts w:ascii="Times New Roman" w:hAnsi="Times New Roman" w:cs="Times New Roman"/>
        </w:rPr>
        <w:t xml:space="preserve"> jak długość cy</w:t>
      </w:r>
      <w:r w:rsidR="00871DE4">
        <w:rPr>
          <w:rFonts w:ascii="Times New Roman" w:hAnsi="Times New Roman" w:cs="Times New Roman"/>
        </w:rPr>
        <w:t>klu świateł, liczba pasów w </w:t>
      </w:r>
      <w:r w:rsidR="00EC31CB" w:rsidRPr="00C300F6">
        <w:rPr>
          <w:rFonts w:ascii="Times New Roman" w:hAnsi="Times New Roman" w:cs="Times New Roman"/>
        </w:rPr>
        <w:t>danym kierunku i tym podobne.</w:t>
      </w:r>
      <w:r w:rsidR="00740145" w:rsidRPr="00C300F6">
        <w:rPr>
          <w:rFonts w:ascii="Times New Roman" w:hAnsi="Times New Roman" w:cs="Times New Roman"/>
        </w:rPr>
        <w:t xml:space="preserve"> Ten komponent odpowiada również za prowadzenie statystyk na podstawie gromadzonych danych.</w:t>
      </w:r>
    </w:p>
    <w:p w14:paraId="02A2BEC8" w14:textId="77777777" w:rsidR="00EB18B2" w:rsidRDefault="00EB18B2" w:rsidP="00543B1B">
      <w:pPr>
        <w:jc w:val="both"/>
        <w:rPr>
          <w:rFonts w:ascii="Times New Roman" w:hAnsi="Times New Roman" w:cs="Times New Roman"/>
        </w:rPr>
      </w:pPr>
    </w:p>
    <w:p w14:paraId="04A3F4AD" w14:textId="56C7724D" w:rsidR="00E37B28" w:rsidRPr="00C300F6" w:rsidRDefault="00977646" w:rsidP="00977646">
      <w:pPr>
        <w:pStyle w:val="NagwekSprawozdania"/>
      </w:pPr>
      <w:r>
        <w:t xml:space="preserve">NOWY </w:t>
      </w:r>
      <w:r w:rsidR="00721F1E">
        <w:t xml:space="preserve">1.2 </w:t>
      </w:r>
      <w:commentRangeStart w:id="2"/>
      <w:r w:rsidR="00E37B28">
        <w:t xml:space="preserve">Scenariusz </w:t>
      </w:r>
      <w:commentRangeEnd w:id="2"/>
      <w:r w:rsidR="00E37B28">
        <w:rPr>
          <w:rStyle w:val="Odwoaniedokomentarza"/>
        </w:rPr>
        <w:commentReference w:id="2"/>
      </w:r>
    </w:p>
    <w:p w14:paraId="208770AC" w14:textId="77777777" w:rsidR="005A11C6" w:rsidRPr="00EC31CB" w:rsidRDefault="005A11C6" w:rsidP="00D322E2">
      <w:pPr>
        <w:jc w:val="both"/>
        <w:rPr>
          <w:rFonts w:ascii="Times New Roman" w:hAnsi="Times New Roman" w:cs="Times New Roman"/>
        </w:rPr>
      </w:pPr>
    </w:p>
    <w:p w14:paraId="16F2BC38" w14:textId="68D93375" w:rsidR="0094628C" w:rsidRDefault="004C2B8F" w:rsidP="004C2B8F">
      <w:pPr>
        <w:pStyle w:val="NagwekSprawozdania"/>
        <w:numPr>
          <w:ilvl w:val="1"/>
          <w:numId w:val="16"/>
        </w:numPr>
      </w:pPr>
      <w:r>
        <w:t xml:space="preserve">Diagram </w:t>
      </w:r>
      <w:r w:rsidR="001C259A">
        <w:t>czynności</w:t>
      </w:r>
    </w:p>
    <w:p w14:paraId="0AC0E54F" w14:textId="384FF65C" w:rsidR="009D3EBB" w:rsidRDefault="009D3EBB" w:rsidP="009D3EBB">
      <w:pPr>
        <w:pStyle w:val="Sprawozdania"/>
      </w:pPr>
      <w:r>
        <w:t>Poniżej przedstawiono diagram obejmujący funkcjonalność programu z podziałem na komponenty oraz z operacjami przeprowadzanymi w obrębie komponentu</w:t>
      </w:r>
      <w:r w:rsidR="00DB7A45">
        <w:t>.</w:t>
      </w:r>
    </w:p>
    <w:p w14:paraId="5D1B1997" w14:textId="1417BFE6" w:rsidR="000C581F" w:rsidRDefault="0037410F" w:rsidP="0037410F">
      <w:pPr>
        <w:pStyle w:val="NagwekSprawozdania"/>
        <w:spacing w:after="20"/>
        <w:jc w:val="center"/>
        <w:rPr>
          <w:noProof/>
        </w:rPr>
      </w:pPr>
      <w:commentRangeStart w:id="3"/>
      <w:r>
        <w:rPr>
          <w:noProof/>
        </w:rPr>
        <w:lastRenderedPageBreak/>
        <w:drawing>
          <wp:inline distT="0" distB="0" distL="0" distR="0" wp14:anchorId="37EB8BB1" wp14:editId="72B930FB">
            <wp:extent cx="5727884" cy="4924425"/>
            <wp:effectExtent l="19050" t="19050" r="25400" b="9525"/>
            <wp:docPr id="17" name="Obraz 1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7" name="diagram_czynnosci.png"/>
                    <pic:cNvPicPr/>
                  </pic:nvPicPr>
                  <pic:blipFill rotWithShape="1">
                    <a:blip r:embed="rId13">
                      <a:extLst>
                        <a:ext uri="{28A0092B-C50C-407E-A947-70E740481C1C}">
                          <a14:useLocalDpi xmlns:a14="http://schemas.microsoft.com/office/drawing/2010/main" val="0"/>
                        </a:ext>
                      </a:extLst>
                    </a:blip>
                    <a:srcRect r="26918" b="6710"/>
                    <a:stretch/>
                  </pic:blipFill>
                  <pic:spPr bwMode="auto">
                    <a:xfrm>
                      <a:off x="0" y="0"/>
                      <a:ext cx="5764360" cy="4955785"/>
                    </a:xfrm>
                    <a:prstGeom prst="rect">
                      <a:avLst/>
                    </a:prstGeom>
                    <a:ln>
                      <a:solidFill>
                        <a:schemeClr val="tx1"/>
                      </a:solidFill>
                    </a:ln>
                    <a:extLst>
                      <a:ext uri="{53640926-AAD7-44D8-BBD7-CCE9431645EC}">
                        <a14:shadowObscured xmlns:a14="http://schemas.microsoft.com/office/drawing/2010/main"/>
                      </a:ext>
                    </a:extLst>
                  </pic:spPr>
                </pic:pic>
              </a:graphicData>
            </a:graphic>
          </wp:inline>
        </w:drawing>
      </w:r>
      <w:commentRangeEnd w:id="3"/>
      <w:r w:rsidR="002415D8">
        <w:rPr>
          <w:rStyle w:val="Odwoaniedokomentarza"/>
          <w:rFonts w:asciiTheme="minorHAnsi" w:hAnsiTheme="minorHAnsi"/>
          <w:b w:val="0"/>
        </w:rPr>
        <w:commentReference w:id="3"/>
      </w:r>
    </w:p>
    <w:p w14:paraId="7F4CB5E4" w14:textId="2492CF62" w:rsidR="00D725CD" w:rsidRPr="00D725CD" w:rsidRDefault="00D725CD" w:rsidP="00D725CD">
      <w:pPr>
        <w:pStyle w:val="NagwekSprawozdania"/>
        <w:jc w:val="center"/>
        <w:rPr>
          <w:b w:val="0"/>
          <w:sz w:val="16"/>
        </w:rPr>
      </w:pPr>
      <w:r>
        <w:rPr>
          <w:b w:val="0"/>
          <w:sz w:val="16"/>
        </w:rPr>
        <w:t>Diagram 2.</w:t>
      </w:r>
      <w:commentRangeStart w:id="4"/>
      <w:r w:rsidR="00A44038">
        <w:rPr>
          <w:b w:val="0"/>
          <w:sz w:val="16"/>
        </w:rPr>
        <w:t>3</w:t>
      </w:r>
      <w:commentRangeEnd w:id="4"/>
      <w:r w:rsidR="00CB5083">
        <w:rPr>
          <w:rStyle w:val="Odwoaniedokomentarza"/>
          <w:rFonts w:asciiTheme="minorHAnsi" w:hAnsiTheme="minorHAnsi"/>
          <w:b w:val="0"/>
        </w:rPr>
        <w:commentReference w:id="4"/>
      </w:r>
    </w:p>
    <w:p w14:paraId="5A94FC1E" w14:textId="77777777" w:rsidR="00DB7A45" w:rsidRDefault="00DB7A45" w:rsidP="000C581F">
      <w:pPr>
        <w:pStyle w:val="NagwekSprawozdania"/>
      </w:pPr>
    </w:p>
    <w:p w14:paraId="006F5F60" w14:textId="607AD5CD" w:rsidR="000A21AE" w:rsidRDefault="000A21AE" w:rsidP="000A21AE">
      <w:pPr>
        <w:pStyle w:val="NagwekSprawozdania"/>
        <w:numPr>
          <w:ilvl w:val="1"/>
          <w:numId w:val="16"/>
        </w:numPr>
      </w:pPr>
      <w:r>
        <w:t xml:space="preserve">Diagram </w:t>
      </w:r>
    </w:p>
    <w:p w14:paraId="1BD70F22" w14:textId="09AD758C" w:rsidR="000A21AE" w:rsidRDefault="00473B6E" w:rsidP="00473B6E">
      <w:pPr>
        <w:pStyle w:val="Sprawozdania"/>
      </w:pPr>
      <w:r>
        <w:t>Poniżej przedstawiono diagram reprezentujący interakcje na linii użytkownik – program.</w:t>
      </w:r>
    </w:p>
    <w:p w14:paraId="5E832FA2" w14:textId="3377D447" w:rsidR="00473B6E" w:rsidRDefault="00D25446" w:rsidP="00554116">
      <w:pPr>
        <w:pStyle w:val="Sprawozdania"/>
        <w:spacing w:after="0"/>
      </w:pPr>
      <w:r>
        <w:rPr>
          <w:noProof/>
          <w:lang w:eastAsia="pl-PL"/>
        </w:rPr>
        <w:lastRenderedPageBreak/>
        <mc:AlternateContent>
          <mc:Choice Requires="wps">
            <w:drawing>
              <wp:anchor distT="0" distB="0" distL="114300" distR="114300" simplePos="0" relativeHeight="251677696" behindDoc="0" locked="0" layoutInCell="1" allowOverlap="1" wp14:anchorId="17177772" wp14:editId="767D7E62">
                <wp:simplePos x="0" y="0"/>
                <wp:positionH relativeFrom="margin">
                  <wp:align>center</wp:align>
                </wp:positionH>
                <wp:positionV relativeFrom="paragraph">
                  <wp:posOffset>586105</wp:posOffset>
                </wp:positionV>
                <wp:extent cx="1133475" cy="742950"/>
                <wp:effectExtent l="0" t="0" r="28575" b="19050"/>
                <wp:wrapNone/>
                <wp:docPr id="3" name="Prostokąt 3"/>
                <wp:cNvGraphicFramePr/>
                <a:graphic xmlns:a="http://schemas.openxmlformats.org/drawingml/2006/main">
                  <a:graphicData uri="http://schemas.microsoft.com/office/word/2010/wordprocessingShape">
                    <wps:wsp>
                      <wps:cNvSpPr/>
                      <wps:spPr>
                        <a:xfrm>
                          <a:off x="0" y="0"/>
                          <a:ext cx="1133475" cy="742950"/>
                        </a:xfrm>
                        <a:prstGeom prst="rect">
                          <a:avLst/>
                        </a:prstGeom>
                      </wps:spPr>
                      <wps:style>
                        <a:lnRef idx="2">
                          <a:schemeClr val="accent1">
                            <a:shade val="50000"/>
                          </a:schemeClr>
                        </a:lnRef>
                        <a:fillRef idx="1">
                          <a:schemeClr val="accent1"/>
                        </a:fillRef>
                        <a:effectRef idx="0">
                          <a:schemeClr val="accent1"/>
                        </a:effectRef>
                        <a:fontRef idx="minor">
                          <a:schemeClr val="lt1"/>
                        </a:fontRef>
                      </wps:style>
                      <wps:bodyPr rot="0" spcFirstLastPara="0" vertOverflow="overflow" horzOverflow="overflow" vert="horz" wrap="square" lIns="91440" tIns="45720" rIns="91440" bIns="45720" numCol="1" spcCol="0" rtlCol="0" fromWordArt="0" anchor="ctr" anchorCtr="0" forceAA="0" compatLnSpc="1">
                        <a:prstTxWarp prst="textNoShape">
                          <a:avLst/>
                        </a:prstTxWarp>
                        <a:noAutofit/>
                      </wps:bodyPr>
                    </wps:wsp>
                  </a:graphicData>
                </a:graphic>
              </wp:anchor>
            </w:drawing>
          </mc:Choice>
          <mc:Fallback>
            <w:pict>
              <v:rect w14:anchorId="585BB456" id="Prostokąt 3" o:spid="_x0000_s1026" style="position:absolute;margin-left:0;margin-top:46.15pt;width:89.25pt;height:58.5pt;z-index:251677696;visibility:visible;mso-wrap-style:square;mso-wrap-distance-left:9pt;mso-wrap-distance-top:0;mso-wrap-distance-right:9pt;mso-wrap-distance-bottom:0;mso-position-horizontal:center;mso-position-horizontal-relative:margin;mso-position-vertical:absolute;mso-position-vertical-relative:text;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" fillcolor="#4472c4 [3204]" strokecolor="#1f3763 [1604]" strokeweight="1pt">
                <w10:wrap anchorx="margin"/>
              </v:rect>
            </w:pict>
          </mc:Fallback>
        </mc:AlternateContent>
      </w:r>
      <w:commentRangeStart w:id="5"/>
      <w:r w:rsidR="00A9287C">
        <w:rPr>
          <w:noProof/>
          <w:lang w:eastAsia="pl-PL"/>
        </w:rPr>
        <w:drawing>
          <wp:inline distT="0" distB="0" distL="0" distR="0" wp14:anchorId="153EC4C6" wp14:editId="029F808B">
            <wp:extent cx="5760720" cy="3879850"/>
            <wp:effectExtent l="19050" t="19050" r="11430" b="25400"/>
            <wp:docPr id="2" name="Obraz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Diagram aktywniśći.png"/>
                    <pic:cNvPicPr/>
                  </pic:nvPicPr>
                  <pic:blipFill>
                    <a:blip r:embed="rId14">
                      <a:extLst>
                        <a:ext uri="{28A0092B-C50C-407E-A947-70E740481C1C}">
                          <a14:useLocalDpi xmlns:a14="http://schemas.microsoft.com/office/drawing/2010/main" val="0"/>
                        </a:ext>
                      </a:extLst>
                    </a:blip>
                    <a:stretch>
                      <a:fillRect/>
                    </a:stretch>
                  </pic:blipFill>
                  <pic:spPr>
                    <a:xfrm>
                      <a:off x="0" y="0"/>
                      <a:ext cx="5760720" cy="3879850"/>
                    </a:xfrm>
                    <a:prstGeom prst="rect">
                      <a:avLst/>
                    </a:prstGeom>
                    <a:ln>
                      <a:solidFill>
                        <a:schemeClr val="tx1"/>
                      </a:solidFill>
                    </a:ln>
                  </pic:spPr>
                </pic:pic>
              </a:graphicData>
            </a:graphic>
          </wp:inline>
        </w:drawing>
      </w:r>
      <w:commentRangeEnd w:id="5"/>
      <w:r w:rsidR="0057567E">
        <w:rPr>
          <w:rStyle w:val="Odwoaniedokomentarza"/>
          <w:rFonts w:asciiTheme="minorHAnsi" w:hAnsiTheme="minorHAnsi"/>
        </w:rPr>
        <w:commentReference w:id="5"/>
      </w:r>
    </w:p>
    <w:p w14:paraId="5ED93F75" w14:textId="7066A742" w:rsidR="00554116" w:rsidRDefault="00554116" w:rsidP="00554116">
      <w:pPr>
        <w:pStyle w:val="Sprawozdania"/>
        <w:jc w:val="center"/>
        <w:rPr>
          <w:sz w:val="16"/>
        </w:rPr>
      </w:pPr>
      <w:r>
        <w:rPr>
          <w:sz w:val="16"/>
        </w:rPr>
        <w:t>Diagram 2.4</w:t>
      </w:r>
    </w:p>
    <w:p w14:paraId="2D2B79FA" w14:textId="25F22C35" w:rsidR="00A85EB1" w:rsidRDefault="00A85EB1" w:rsidP="00554116">
      <w:pPr>
        <w:pStyle w:val="Sprawozdania"/>
        <w:jc w:val="center"/>
        <w:rPr>
          <w:sz w:val="16"/>
        </w:rPr>
      </w:pPr>
    </w:p>
    <w:p w14:paraId="6CC414D2" w14:textId="77777777" w:rsidR="00D95AC9" w:rsidRPr="00D95AC9" w:rsidRDefault="00D95AC9" w:rsidP="00D95AC9">
      <w:pPr>
        <w:pStyle w:val="Akapitzlist"/>
        <w:numPr>
          <w:ilvl w:val="0"/>
          <w:numId w:val="24"/>
        </w:numPr>
        <w:spacing w:line="240" w:lineRule="auto"/>
        <w:contextualSpacing w:val="0"/>
        <w:jc w:val="both"/>
        <w:rPr>
          <w:rFonts w:ascii="Times New Roman" w:hAnsi="Times New Roman"/>
          <w:vanish/>
        </w:rPr>
      </w:pPr>
    </w:p>
    <w:p w14:paraId="284225EF" w14:textId="77777777" w:rsidR="00D95AC9" w:rsidRPr="00D95AC9" w:rsidRDefault="00D95AC9" w:rsidP="00D95AC9">
      <w:pPr>
        <w:pStyle w:val="Akapitzlist"/>
        <w:numPr>
          <w:ilvl w:val="1"/>
          <w:numId w:val="24"/>
        </w:numPr>
        <w:spacing w:line="240" w:lineRule="auto"/>
        <w:contextualSpacing w:val="0"/>
        <w:jc w:val="both"/>
        <w:rPr>
          <w:rFonts w:ascii="Times New Roman" w:hAnsi="Times New Roman"/>
          <w:vanish/>
        </w:rPr>
      </w:pPr>
    </w:p>
    <w:p w14:paraId="3F19D3E8" w14:textId="77777777" w:rsidR="00D95AC9" w:rsidRPr="00D95AC9" w:rsidRDefault="00D95AC9" w:rsidP="00D95AC9">
      <w:pPr>
        <w:pStyle w:val="Akapitzlist"/>
        <w:numPr>
          <w:ilvl w:val="1"/>
          <w:numId w:val="24"/>
        </w:numPr>
        <w:spacing w:line="240" w:lineRule="auto"/>
        <w:contextualSpacing w:val="0"/>
        <w:jc w:val="both"/>
        <w:rPr>
          <w:rFonts w:ascii="Times New Roman" w:hAnsi="Times New Roman"/>
          <w:vanish/>
        </w:rPr>
      </w:pPr>
    </w:p>
    <w:p w14:paraId="16BCDDFA" w14:textId="77777777" w:rsidR="00D95AC9" w:rsidRPr="00D95AC9" w:rsidRDefault="00D95AC9" w:rsidP="00D95AC9">
      <w:pPr>
        <w:pStyle w:val="Akapitzlist"/>
        <w:numPr>
          <w:ilvl w:val="1"/>
          <w:numId w:val="24"/>
        </w:numPr>
        <w:spacing w:line="240" w:lineRule="auto"/>
        <w:contextualSpacing w:val="0"/>
        <w:jc w:val="both"/>
        <w:rPr>
          <w:rFonts w:ascii="Times New Roman" w:hAnsi="Times New Roman"/>
          <w:vanish/>
        </w:rPr>
      </w:pPr>
    </w:p>
    <w:p w14:paraId="074C206F" w14:textId="1ED51711" w:rsidR="00AC66BC" w:rsidRDefault="00D95AC9" w:rsidP="0082272B">
      <w:pPr>
        <w:pStyle w:val="NagwekSprawozdania"/>
        <w:numPr>
          <w:ilvl w:val="1"/>
          <w:numId w:val="24"/>
        </w:numPr>
      </w:pPr>
      <w:commentRangeStart w:id="6"/>
      <w:r>
        <w:t>Biblioteki</w:t>
      </w:r>
      <w:r w:rsidR="00E11E63">
        <w:t xml:space="preserve"> </w:t>
      </w:r>
      <w:commentRangeEnd w:id="6"/>
      <w:r w:rsidR="00FA288A">
        <w:rPr>
          <w:rStyle w:val="Odwoaniedokomentarza"/>
          <w:rFonts w:asciiTheme="minorHAnsi" w:hAnsiTheme="minorHAnsi"/>
          <w:b w:val="0"/>
        </w:rPr>
        <w:commentReference w:id="6"/>
      </w:r>
    </w:p>
    <w:p w14:paraId="6FE2B300" w14:textId="56F28053" w:rsidR="00FA288A" w:rsidRDefault="00FA288A" w:rsidP="00FA288A">
      <w:pPr>
        <w:pStyle w:val="NagwekSprawozdania"/>
        <w:ind w:left="420"/>
      </w:pPr>
    </w:p>
    <w:p w14:paraId="3031CDF7" w14:textId="01B74018" w:rsidR="00576FFC" w:rsidRDefault="00576FFC" w:rsidP="00FA288A">
      <w:pPr>
        <w:pStyle w:val="NagwekSprawozdania"/>
        <w:ind w:left="420"/>
      </w:pPr>
    </w:p>
    <w:p w14:paraId="6E229782" w14:textId="401B384F" w:rsidR="00576FFC" w:rsidRDefault="00576FFC" w:rsidP="00FA288A">
      <w:pPr>
        <w:pStyle w:val="NagwekSprawozdania"/>
        <w:ind w:left="420"/>
      </w:pPr>
    </w:p>
    <w:p w14:paraId="6F4C169F" w14:textId="550CCF7E" w:rsidR="00576FFC" w:rsidRDefault="00576FFC" w:rsidP="00FA288A">
      <w:pPr>
        <w:pStyle w:val="NagwekSprawozdania"/>
        <w:ind w:left="420"/>
      </w:pPr>
    </w:p>
    <w:p w14:paraId="6780E6D1" w14:textId="5723DC28" w:rsidR="00576FFC" w:rsidRDefault="00576FFC" w:rsidP="00FA288A">
      <w:pPr>
        <w:pStyle w:val="NagwekSprawozdania"/>
        <w:ind w:left="420"/>
      </w:pPr>
    </w:p>
    <w:p w14:paraId="15C1CA84" w14:textId="4682F794" w:rsidR="00576FFC" w:rsidRDefault="00576FFC" w:rsidP="00FA288A">
      <w:pPr>
        <w:pStyle w:val="NagwekSprawozdania"/>
        <w:ind w:left="420"/>
      </w:pPr>
    </w:p>
    <w:p w14:paraId="2960C980" w14:textId="011EFA16" w:rsidR="00576FFC" w:rsidRDefault="00576FFC" w:rsidP="00FA288A">
      <w:pPr>
        <w:pStyle w:val="NagwekSprawozdania"/>
        <w:ind w:left="420"/>
      </w:pPr>
    </w:p>
    <w:p w14:paraId="1C6CD584" w14:textId="1647F349" w:rsidR="00576FFC" w:rsidRDefault="00576FFC" w:rsidP="00FA288A">
      <w:pPr>
        <w:pStyle w:val="NagwekSprawozdania"/>
        <w:ind w:left="420"/>
      </w:pPr>
    </w:p>
    <w:p w14:paraId="614CFDB0" w14:textId="61AD3A0A" w:rsidR="00576FFC" w:rsidRDefault="00576FFC" w:rsidP="00FA288A">
      <w:pPr>
        <w:pStyle w:val="NagwekSprawozdania"/>
        <w:ind w:left="420"/>
      </w:pPr>
    </w:p>
    <w:p w14:paraId="4D9885C5" w14:textId="6F50C53C" w:rsidR="00576FFC" w:rsidRDefault="00576FFC" w:rsidP="00FA288A">
      <w:pPr>
        <w:pStyle w:val="NagwekSprawozdania"/>
        <w:ind w:left="420"/>
      </w:pPr>
    </w:p>
    <w:p w14:paraId="08AB7381" w14:textId="347AD423" w:rsidR="00576FFC" w:rsidRDefault="00576FFC" w:rsidP="00FA288A">
      <w:pPr>
        <w:pStyle w:val="NagwekSprawozdania"/>
        <w:ind w:left="420"/>
      </w:pPr>
    </w:p>
    <w:p w14:paraId="67290600" w14:textId="2BD80C30" w:rsidR="00576FFC" w:rsidRDefault="00576FFC" w:rsidP="00FA288A">
      <w:pPr>
        <w:pStyle w:val="NagwekSprawozdania"/>
        <w:ind w:left="420"/>
      </w:pPr>
    </w:p>
    <w:p w14:paraId="1A584D47" w14:textId="77777777" w:rsidR="00576FFC" w:rsidRPr="00D95AC9" w:rsidRDefault="00576FFC" w:rsidP="00FA288A">
      <w:pPr>
        <w:pStyle w:val="NagwekSprawozdania"/>
        <w:ind w:left="420"/>
      </w:pPr>
    </w:p>
    <w:p w14:paraId="0ED0C84A" w14:textId="5C2212C1" w:rsidR="00A81898" w:rsidRDefault="00A81898" w:rsidP="003B3123">
      <w:pPr>
        <w:pStyle w:val="NagwekSprawozdania"/>
        <w:numPr>
          <w:ilvl w:val="0"/>
          <w:numId w:val="16"/>
        </w:numPr>
      </w:pPr>
      <w:r>
        <w:t xml:space="preserve">Dokumentacja </w:t>
      </w:r>
      <w:commentRangeStart w:id="7"/>
      <w:r>
        <w:t>kod</w:t>
      </w:r>
      <w:r w:rsidR="00C004C6">
        <w:t>u</w:t>
      </w:r>
      <w:commentRangeEnd w:id="7"/>
      <w:r w:rsidR="001376D9">
        <w:rPr>
          <w:rStyle w:val="Odwoaniedokomentarza"/>
          <w:rFonts w:asciiTheme="minorHAnsi" w:hAnsiTheme="minorHAnsi"/>
          <w:b w:val="0"/>
        </w:rPr>
        <w:commentReference w:id="7"/>
      </w:r>
    </w:p>
    <w:p w14:paraId="057BE2F9" w14:textId="18F8459C" w:rsidR="00E92492" w:rsidRPr="00D322E2" w:rsidRDefault="00567992" w:rsidP="00D322E2">
      <w:pPr>
        <w:rPr>
          <w:b/>
          <w:sz w:val="32"/>
        </w:rPr>
      </w:pPr>
      <w:r w:rsidRPr="00D322E2">
        <w:rPr>
          <w:sz w:val="32"/>
        </w:rPr>
        <w:t xml:space="preserve"> </w:t>
      </w:r>
    </w:p>
    <w:sectPr w:rsidR="00E92492" w:rsidRPr="00D322E2" w:rsidSect="00047A1A">
      <w:footerReference w:type="default" r:id="rId15"/>
      <w:pgSz w:w="11906" w:h="16838"/>
      <w:pgMar w:top="1417" w:right="1417" w:bottom="1417" w:left="1417" w:header="708" w:footer="708" w:gutter="0"/>
      <w:pgNumType w:start="0"/>
      <w:cols w:space="708"/>
      <w:titlePg/>
      <w:docGrid w:linePitch="360"/>
    </w:sectPr>
  </w:body>
</w:document>
</file>

<file path=word/comments.xml><?xml version="1.0" encoding="utf-8"?>
<w:comment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comment w:id="0" w:author="Mateusz Laskowski" w:date="2018-11-08T08:06:00Z" w:initials="ML">
    <w:p w14:paraId="0600739A" w14:textId="66B53588" w:rsidR="00FA5478" w:rsidRDefault="00FA5478">
      <w:pPr>
        <w:pStyle w:val="Tekstkomentarza"/>
      </w:pPr>
      <w:r>
        <w:rPr>
          <w:rStyle w:val="Odwoaniedokomentarza"/>
        </w:rPr>
        <w:annotationRef/>
      </w:r>
      <w:r>
        <w:t xml:space="preserve">Popraw </w:t>
      </w:r>
      <w:proofErr w:type="spellStart"/>
      <w:r>
        <w:t>Ryc</w:t>
      </w:r>
      <w:proofErr w:type="spellEnd"/>
      <w:r>
        <w:t xml:space="preserve"> -&gt; dokładniejszy wygląd, stylistyka</w:t>
      </w:r>
    </w:p>
  </w:comment>
  <w:comment w:id="2" w:author="Mateusz Laskowski" w:date="2018-11-08T08:27:00Z" w:initials="ML">
    <w:p w14:paraId="38CA9225" w14:textId="12AADCC2" w:rsidR="00E37B28" w:rsidRPr="00FC5F49" w:rsidRDefault="00E37B28" w:rsidP="00977646">
      <w:pPr>
        <w:pStyle w:val="NagwekSprawozdania"/>
        <w:rPr>
          <w:b w:val="0"/>
        </w:rPr>
      </w:pPr>
      <w:r>
        <w:rPr>
          <w:rStyle w:val="Odwoaniedokomentarza"/>
        </w:rPr>
        <w:annotationRef/>
      </w:r>
      <w:r>
        <w:t>Dodać opis użytkownika</w:t>
      </w:r>
      <w:r w:rsidR="006F706E">
        <w:t xml:space="preserve"> (scenariusz jego d</w:t>
      </w:r>
      <w:r w:rsidR="00E52CBF">
        <w:t>ziałania)</w:t>
      </w:r>
      <w:r w:rsidR="000A3415">
        <w:t>, WYMAGANE CO MUSI ZROBIC, JAK URUCHIMI, CO MUSI BYĆ SPEŁNIONE. CZEGO MOŻE OCZEKIWAC UZYTKOWNIK PODCZAS DZIALANIA.</w:t>
      </w:r>
      <w:r w:rsidR="00FC5F49">
        <w:rPr>
          <w:b w:val="0"/>
        </w:rPr>
        <w:t xml:space="preserve"> PRZERWANIE PROGRAMU</w:t>
      </w:r>
    </w:p>
  </w:comment>
  <w:comment w:id="3" w:author="Mateusz Laskowski" w:date="2018-11-08T08:08:00Z" w:initials="ML">
    <w:p w14:paraId="29729937" w14:textId="79D01997" w:rsidR="002415D8" w:rsidRDefault="002415D8">
      <w:pPr>
        <w:pStyle w:val="Tekstkomentarza"/>
      </w:pPr>
      <w:r>
        <w:rPr>
          <w:rStyle w:val="Odwoaniedokomentarza"/>
        </w:rPr>
        <w:annotationRef/>
      </w:r>
      <w:r>
        <w:t xml:space="preserve">Popraw </w:t>
      </w:r>
      <w:proofErr w:type="spellStart"/>
      <w:r>
        <w:t>Ryc</w:t>
      </w:r>
      <w:proofErr w:type="spellEnd"/>
      <w:r>
        <w:t xml:space="preserve"> -&gt; fatalna jakość, zmiana nazw oraz lepszy opis, niezgodność z opisanymi komponentami (przestarzałe)</w:t>
      </w:r>
      <w:r w:rsidR="001B16DF">
        <w:t xml:space="preserve"> / MEGA ROZPISAĆ, POŁĄCZYĆ Z PONIŻSZYM DIAGRAMEM. DOKŁADNY OPIS CZYNNOŚCI! POTEM DODAĆ OPISY KAŻDEGO</w:t>
      </w:r>
      <w:r w:rsidR="000A3415">
        <w:t xml:space="preserve"> KROK PO KROKU, OSOBA Z ZEWNĄTRZ MA WIDZIEĆ</w:t>
      </w:r>
      <w:r w:rsidR="000B237B">
        <w:t xml:space="preserve"> JAKIE SĄ MECHANIZMY, TO NIE JEST DLA NAS TYLKO OSOBY KTÓRA NIE ZOBACZY NASZEGO KODU, TAK ABY MOGLA SAMA SE TO NAPISAĆ</w:t>
      </w:r>
    </w:p>
  </w:comment>
  <w:comment w:id="4" w:author="Mateusz Laskowski" w:date="2018-11-08T08:38:00Z" w:initials="ML">
    <w:p w14:paraId="03AE9134" w14:textId="5B3E7E22" w:rsidR="00CB5083" w:rsidRDefault="00CB5083">
      <w:pPr>
        <w:pStyle w:val="Tekstkomentarza"/>
      </w:pPr>
      <w:r>
        <w:rPr>
          <w:rStyle w:val="Odwoaniedokomentarza"/>
        </w:rPr>
        <w:annotationRef/>
      </w:r>
      <w:r>
        <w:t>OPISAĆ WIĘCEJ CZYNNOŚCI, TROCHĘ JAK POSZCZEGÓLNE KLASY. NIE BAĆ SIĘ ROZDZIELIĆ NA KAŻDY Z KOMPONENTÓW TE CZYNNOŚCI</w:t>
      </w:r>
      <w:r w:rsidR="00FC5F49">
        <w:t xml:space="preserve">. MOŻNA OPISAĆ W JAKIM CZASIE TO DZIAŁA (JAKIE SĄ SEKWENCJE, CZY WIDEO SIĘ ZAPĘTLA I WGL) </w:t>
      </w:r>
    </w:p>
  </w:comment>
  <w:comment w:id="5" w:author="Mateusz Laskowski" w:date="2018-11-08T08:09:00Z" w:initials="ML">
    <w:p w14:paraId="7650FC6F" w14:textId="4C37823D" w:rsidR="0057567E" w:rsidRDefault="0057567E">
      <w:pPr>
        <w:pStyle w:val="Tekstkomentarza"/>
      </w:pPr>
      <w:r>
        <w:rPr>
          <w:rStyle w:val="Odwoaniedokomentarza"/>
        </w:rPr>
        <w:annotationRef/>
      </w:r>
      <w:r>
        <w:t xml:space="preserve">Popraw </w:t>
      </w:r>
      <w:proofErr w:type="spellStart"/>
      <w:r>
        <w:t>Ryc</w:t>
      </w:r>
      <w:proofErr w:type="spellEnd"/>
      <w:r>
        <w:t xml:space="preserve"> -&gt; niepoprawne figury w schemacie</w:t>
      </w:r>
      <w:r w:rsidR="00643596">
        <w:t xml:space="preserve"> / Schemat zbędny, BO TO RÓWNIEŻ DIAGRAM CZYNNOŚCI</w:t>
      </w:r>
      <w:r w:rsidR="005B5866">
        <w:t>, TEGO TYPU MA BYĆ DIAGRAM POWYŻEJ</w:t>
      </w:r>
    </w:p>
  </w:comment>
  <w:comment w:id="6" w:author="Mateusz Laskowski" w:date="2018-11-08T08:14:00Z" w:initials="ML">
    <w:p w14:paraId="66FA004F" w14:textId="06B2313D" w:rsidR="00FA288A" w:rsidRDefault="00FA288A">
      <w:pPr>
        <w:pStyle w:val="Tekstkomentarza"/>
      </w:pPr>
      <w:r>
        <w:rPr>
          <w:rStyle w:val="Odwoaniedokomentarza"/>
        </w:rPr>
        <w:annotationRef/>
      </w:r>
      <w:r>
        <w:t>Dodać główne biblioteki wchodzące w skład programu, krótki opis.</w:t>
      </w:r>
      <w:r w:rsidR="000B237B">
        <w:t xml:space="preserve"> GŁÓWNA BIBLIOTEKA SIECI NEURONOWYCH I PROGRAMU YOLO</w:t>
      </w:r>
      <w:r w:rsidR="00FC5F49">
        <w:t xml:space="preserve">, NA KTÓRYM BAZUJE NASZ PROGRAM. DODAĆ TE KTÓRE UŻYTKUJEMY RÓWNIEŻ W KOMPONENCIE WIDEO I ANALIZATOR. </w:t>
      </w:r>
    </w:p>
  </w:comment>
  <w:comment w:id="7" w:author="Mateusz Laskowski" w:date="2018-11-08T08:13:00Z" w:initials="ML">
    <w:p w14:paraId="2A84726E" w14:textId="23787DB2" w:rsidR="001376D9" w:rsidRDefault="001376D9">
      <w:pPr>
        <w:pStyle w:val="Tekstkomentarza"/>
      </w:pPr>
      <w:r>
        <w:rPr>
          <w:rStyle w:val="Odwoaniedokomentarza"/>
        </w:rPr>
        <w:annotationRef/>
      </w:r>
      <w:r>
        <w:t>Podstawowe metody</w:t>
      </w:r>
      <w:r w:rsidR="000630C0">
        <w:t xml:space="preserve"> działające w programie przynajmniej po 3 na komponent, na początek</w:t>
      </w:r>
      <w:r w:rsidR="000B237B">
        <w:t xml:space="preserve"> / ZOSTAWIC NA RAZIE, NIKOGO TO NIE INTERESUJE</w:t>
      </w:r>
    </w:p>
  </w:comment>
</w:comments>
</file>

<file path=word/commentsExtended.xml><?xml version="1.0" encoding="utf-8"?>
<w15:commentsEx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commentEx w15:paraId="0600739A" w15:done="0"/>
  <w15:commentEx w15:paraId="38CA9225" w15:done="0"/>
  <w15:commentEx w15:paraId="29729937" w15:done="0"/>
  <w15:commentEx w15:paraId="03AE9134" w15:done="0"/>
  <w15:commentEx w15:paraId="7650FC6F" w15:done="0"/>
  <w15:commentEx w15:paraId="66FA004F" w15:done="0"/>
  <w15:commentEx w15:paraId="2A84726E" w15:done="0"/>
</w15:commentsEx>
</file>

<file path=word/commentsIds.xml><?xml version="1.0" encoding="utf-8"?>
<w16cid:commentsId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6cid:commentId w16cid:paraId="38CA9225" w16cid:durableId="1F8E71F8"/>
  <w16cid:commentId w16cid:paraId="29729937" w16cid:durableId="1F8E6D66"/>
  <w16cid:commentId w16cid:paraId="03AE9134" w16cid:durableId="1F8E74A2"/>
  <w16cid:commentId w16cid:paraId="7650FC6F" w16cid:durableId="1F8E6D9E"/>
  <w16cid:commentId w16cid:paraId="66FA004F" w16cid:durableId="1F8E6EF3"/>
  <w16cid:commentId w16cid:paraId="2A84726E" w16cid:durableId="1F8E6E9A"/>
</w16cid:commentsIds>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endnote w:type="separator" w:id="-1">
    <w:p w14:paraId="5E30DADF" w14:textId="77777777" w:rsidR="008E1AD5" w:rsidRDefault="008E1AD5" w:rsidP="00047A1A">
      <w:pPr>
        <w:spacing w:after="0" w:line="240" w:lineRule="auto"/>
      </w:pPr>
      <w:r>
        <w:separator/>
      </w:r>
    </w:p>
  </w:endnote>
  <w:endnote w:type="continuationSeparator" w:id="0">
    <w:p w14:paraId="04A657C4" w14:textId="77777777" w:rsidR="008E1AD5" w:rsidRDefault="008E1AD5" w:rsidP="00047A1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Times New Roman">
    <w:panose1 w:val="02020603050405020304"/>
    <w:charset w:val="EE"/>
    <w:family w:val="roman"/>
    <w:pitch w:val="variable"/>
    <w:sig w:usb0="E0002EFF" w:usb1="C000785B" w:usb2="00000009" w:usb3="00000000" w:csb0="000001FF" w:csb1="00000000"/>
  </w:font>
  <w:font w:name="Calibri">
    <w:panose1 w:val="020F0502020204030204"/>
    <w:charset w:val="EE"/>
    <w:family w:val="swiss"/>
    <w:pitch w:val="variable"/>
    <w:sig w:usb0="E0002AFF" w:usb1="C000247B" w:usb2="00000009" w:usb3="00000000" w:csb0="000001FF"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EE"/>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Light">
    <w:panose1 w:val="020F0302020204030204"/>
    <w:charset w:val="EE"/>
    <w:family w:val="swiss"/>
    <w:pitch w:val="variable"/>
    <w:sig w:usb0="E0002AFF" w:usb1="C000247B" w:usb2="00000009" w:usb3="00000000" w:csb0="000001FF" w:csb1="00000000"/>
  </w:font>
  <w:font w:name="Segoe UI">
    <w:panose1 w:val="020B0502040204020203"/>
    <w:charset w:val="EE"/>
    <w:family w:val="swiss"/>
    <w:pitch w:val="variable"/>
    <w:sig w:usb0="E4002EFF" w:usb1="C000E47F" w:usb2="00000009" w:usb3="00000000" w:csb0="000001F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sdt>
    <w:sdtPr>
      <w:id w:val="-991563106"/>
      <w:docPartObj>
        <w:docPartGallery w:val="Page Numbers (Bottom of Page)"/>
        <w:docPartUnique/>
      </w:docPartObj>
    </w:sdtPr>
    <w:sdtEndPr/>
    <w:sdtContent>
      <w:p w14:paraId="3F24A8B5" w14:textId="61750CA6" w:rsidR="009E530E" w:rsidRDefault="009E530E">
        <w:pPr>
          <w:pStyle w:val="Stopka"/>
          <w:jc w:val="center"/>
        </w:pPr>
        <w:r>
          <w:fldChar w:fldCharType="begin"/>
        </w:r>
        <w:r>
          <w:instrText>PAGE   \* MERGEFORMAT</w:instrText>
        </w:r>
        <w:r>
          <w:fldChar w:fldCharType="separate"/>
        </w:r>
        <w:r w:rsidR="00B364C7">
          <w:rPr>
            <w:noProof/>
          </w:rPr>
          <w:t>7</w:t>
        </w:r>
        <w:r>
          <w:fldChar w:fldCharType="end"/>
        </w:r>
      </w:p>
    </w:sdtContent>
  </w:sdt>
  <w:p w14:paraId="5193EC8B" w14:textId="77777777" w:rsidR="009E530E" w:rsidRDefault="009E530E">
    <w:pPr>
      <w:pStyle w:val="Stopka"/>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footnote w:type="separator" w:id="-1">
    <w:p w14:paraId="187E1968" w14:textId="77777777" w:rsidR="008E1AD5" w:rsidRDefault="008E1AD5" w:rsidP="00047A1A">
      <w:pPr>
        <w:spacing w:after="0" w:line="240" w:lineRule="auto"/>
      </w:pPr>
      <w:r>
        <w:separator/>
      </w:r>
    </w:p>
  </w:footnote>
  <w:footnote w:type="continuationSeparator" w:id="0">
    <w:p w14:paraId="25A64DBD" w14:textId="77777777" w:rsidR="008E1AD5" w:rsidRDefault="008E1AD5" w:rsidP="00047A1A">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078C3FB7"/>
    <w:multiLevelType w:val="multilevel"/>
    <w:tmpl w:val="FBD0027A"/>
    <w:lvl w:ilvl="0">
      <w:start w:val="1"/>
      <w:numFmt w:val="decimal"/>
      <w:lvlText w:val="%1."/>
      <w:lvlJc w:val="left"/>
      <w:pPr>
        <w:ind w:left="360" w:hanging="360"/>
      </w:pPr>
      <w:rPr>
        <w:rFonts w:ascii="Times New Roman" w:eastAsiaTheme="minorHAnsi" w:hAnsi="Times New Roman" w:cstheme="minorBidi"/>
        <w:sz w:val="24"/>
        <w:szCs w:val="24"/>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 w15:restartNumberingAfterBreak="0">
    <w:nsid w:val="0E1A2DAA"/>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2" w15:restartNumberingAfterBreak="0">
    <w:nsid w:val="0E547052"/>
    <w:multiLevelType w:val="hybridMultilevel"/>
    <w:tmpl w:val="A92A4154"/>
    <w:lvl w:ilvl="0" w:tplc="04150001">
      <w:start w:val="1"/>
      <w:numFmt w:val="bullet"/>
      <w:lvlText w:val=""/>
      <w:lvlJc w:val="left"/>
      <w:pPr>
        <w:ind w:left="720" w:hanging="360"/>
      </w:pPr>
      <w:rPr>
        <w:rFonts w:ascii="Symbol" w:hAnsi="Symbol" w:hint="default"/>
      </w:rPr>
    </w:lvl>
    <w:lvl w:ilvl="1" w:tplc="04150003" w:tentative="1">
      <w:start w:val="1"/>
      <w:numFmt w:val="bullet"/>
      <w:lvlText w:val="o"/>
      <w:lvlJc w:val="left"/>
      <w:pPr>
        <w:ind w:left="1440" w:hanging="360"/>
      </w:pPr>
      <w:rPr>
        <w:rFonts w:ascii="Courier New" w:hAnsi="Courier New" w:cs="Courier New" w:hint="default"/>
      </w:rPr>
    </w:lvl>
    <w:lvl w:ilvl="2" w:tplc="04150005" w:tentative="1">
      <w:start w:val="1"/>
      <w:numFmt w:val="bullet"/>
      <w:lvlText w:val=""/>
      <w:lvlJc w:val="left"/>
      <w:pPr>
        <w:ind w:left="2160" w:hanging="360"/>
      </w:pPr>
      <w:rPr>
        <w:rFonts w:ascii="Wingdings" w:hAnsi="Wingdings" w:hint="default"/>
      </w:rPr>
    </w:lvl>
    <w:lvl w:ilvl="3" w:tplc="04150001" w:tentative="1">
      <w:start w:val="1"/>
      <w:numFmt w:val="bullet"/>
      <w:lvlText w:val=""/>
      <w:lvlJc w:val="left"/>
      <w:pPr>
        <w:ind w:left="2880" w:hanging="360"/>
      </w:pPr>
      <w:rPr>
        <w:rFonts w:ascii="Symbol" w:hAnsi="Symbol" w:hint="default"/>
      </w:rPr>
    </w:lvl>
    <w:lvl w:ilvl="4" w:tplc="04150003" w:tentative="1">
      <w:start w:val="1"/>
      <w:numFmt w:val="bullet"/>
      <w:lvlText w:val="o"/>
      <w:lvlJc w:val="left"/>
      <w:pPr>
        <w:ind w:left="3600" w:hanging="360"/>
      </w:pPr>
      <w:rPr>
        <w:rFonts w:ascii="Courier New" w:hAnsi="Courier New" w:cs="Courier New" w:hint="default"/>
      </w:rPr>
    </w:lvl>
    <w:lvl w:ilvl="5" w:tplc="04150005" w:tentative="1">
      <w:start w:val="1"/>
      <w:numFmt w:val="bullet"/>
      <w:lvlText w:val=""/>
      <w:lvlJc w:val="left"/>
      <w:pPr>
        <w:ind w:left="4320" w:hanging="360"/>
      </w:pPr>
      <w:rPr>
        <w:rFonts w:ascii="Wingdings" w:hAnsi="Wingdings" w:hint="default"/>
      </w:rPr>
    </w:lvl>
    <w:lvl w:ilvl="6" w:tplc="04150001" w:tentative="1">
      <w:start w:val="1"/>
      <w:numFmt w:val="bullet"/>
      <w:lvlText w:val=""/>
      <w:lvlJc w:val="left"/>
      <w:pPr>
        <w:ind w:left="5040" w:hanging="360"/>
      </w:pPr>
      <w:rPr>
        <w:rFonts w:ascii="Symbol" w:hAnsi="Symbol" w:hint="default"/>
      </w:rPr>
    </w:lvl>
    <w:lvl w:ilvl="7" w:tplc="04150003" w:tentative="1">
      <w:start w:val="1"/>
      <w:numFmt w:val="bullet"/>
      <w:lvlText w:val="o"/>
      <w:lvlJc w:val="left"/>
      <w:pPr>
        <w:ind w:left="5760" w:hanging="360"/>
      </w:pPr>
      <w:rPr>
        <w:rFonts w:ascii="Courier New" w:hAnsi="Courier New" w:cs="Courier New" w:hint="default"/>
      </w:rPr>
    </w:lvl>
    <w:lvl w:ilvl="8" w:tplc="04150005" w:tentative="1">
      <w:start w:val="1"/>
      <w:numFmt w:val="bullet"/>
      <w:lvlText w:val=""/>
      <w:lvlJc w:val="left"/>
      <w:pPr>
        <w:ind w:left="6480" w:hanging="360"/>
      </w:pPr>
      <w:rPr>
        <w:rFonts w:ascii="Wingdings" w:hAnsi="Wingdings" w:hint="default"/>
      </w:rPr>
    </w:lvl>
  </w:abstractNum>
  <w:abstractNum w:abstractNumId="3" w15:restartNumberingAfterBreak="0">
    <w:nsid w:val="1EED1EF1"/>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4" w15:restartNumberingAfterBreak="0">
    <w:nsid w:val="22096152"/>
    <w:multiLevelType w:val="multilevel"/>
    <w:tmpl w:val="745EC794"/>
    <w:lvl w:ilvl="0">
      <w:start w:val="3"/>
      <w:numFmt w:val="decimal"/>
      <w:lvlText w:val="%1"/>
      <w:lvlJc w:val="left"/>
      <w:pPr>
        <w:ind w:left="360" w:hanging="360"/>
      </w:pPr>
      <w:rPr>
        <w:rFonts w:hint="default"/>
      </w:rPr>
    </w:lvl>
    <w:lvl w:ilvl="1">
      <w:start w:val="2"/>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5" w15:restartNumberingAfterBreak="0">
    <w:nsid w:val="26567431"/>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36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6" w15:restartNumberingAfterBreak="0">
    <w:nsid w:val="2A316160"/>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7" w15:restartNumberingAfterBreak="0">
    <w:nsid w:val="37573ED5"/>
    <w:multiLevelType w:val="multilevel"/>
    <w:tmpl w:val="476C5554"/>
    <w:lvl w:ilvl="0">
      <w:start w:val="1"/>
      <w:numFmt w:val="decimal"/>
      <w:lvlText w:val="%1."/>
      <w:lvlJc w:val="left"/>
      <w:pPr>
        <w:ind w:left="360" w:hanging="360"/>
      </w:pPr>
      <w:rPr>
        <w:rFonts w:hint="default"/>
        <w:sz w:val="22"/>
        <w:szCs w:val="22"/>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8" w15:restartNumberingAfterBreak="0">
    <w:nsid w:val="3FA432E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9" w15:restartNumberingAfterBreak="0">
    <w:nsid w:val="46654C9F"/>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0" w15:restartNumberingAfterBreak="0">
    <w:nsid w:val="47AB1F44"/>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1" w15:restartNumberingAfterBreak="0">
    <w:nsid w:val="4C692F00"/>
    <w:multiLevelType w:val="multilevel"/>
    <w:tmpl w:val="00DA2E02"/>
    <w:lvl w:ilvl="0">
      <w:start w:val="1"/>
      <w:numFmt w:val="decimal"/>
      <w:lvlText w:val="%1."/>
      <w:lvlJc w:val="left"/>
      <w:pPr>
        <w:ind w:left="360" w:hanging="360"/>
      </w:pPr>
      <w:rPr>
        <w:rFonts w:hint="default"/>
        <w:b/>
        <w:sz w:val="22"/>
        <w:szCs w:val="22"/>
      </w:rPr>
    </w:lvl>
    <w:lvl w:ilvl="1">
      <w:start w:val="1"/>
      <w:numFmt w:val="decimal"/>
      <w:lvlText w:val="%1.%2."/>
      <w:lvlJc w:val="left"/>
      <w:pPr>
        <w:ind w:left="720" w:hanging="360"/>
      </w:pPr>
      <w:rPr>
        <w:rFonts w:hint="default"/>
        <w:b w:val="0"/>
      </w:rPr>
    </w:lvl>
    <w:lvl w:ilvl="2">
      <w:start w:val="1"/>
      <w:numFmt w:val="decimal"/>
      <w:lvlText w:val="%1.%2.%3."/>
      <w:lvlJc w:val="left"/>
      <w:pPr>
        <w:ind w:left="1440" w:hanging="720"/>
      </w:pPr>
      <w:rPr>
        <w:rFonts w:hint="default"/>
        <w:b w:val="0"/>
        <w:sz w:val="22"/>
        <w:szCs w:val="22"/>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2" w15:restartNumberingAfterBreak="0">
    <w:nsid w:val="51BF53AD"/>
    <w:multiLevelType w:val="multilevel"/>
    <w:tmpl w:val="8BDE4A4C"/>
    <w:lvl w:ilvl="0">
      <w:start w:val="1"/>
      <w:numFmt w:val="decimal"/>
      <w:lvlText w:val="%1."/>
      <w:lvlJc w:val="left"/>
      <w:pPr>
        <w:ind w:left="360" w:hanging="360"/>
      </w:pPr>
      <w:rPr>
        <w:rFonts w:hint="default"/>
      </w:rPr>
    </w:lvl>
    <w:lvl w:ilvl="1">
      <w:start w:val="1"/>
      <w:numFmt w:val="decimal"/>
      <w:lvlText w:val="%1.%2."/>
      <w:lvlJc w:val="left"/>
      <w:pPr>
        <w:ind w:left="720" w:hanging="360"/>
      </w:pPr>
      <w:rPr>
        <w:rFonts w:hint="default"/>
      </w:rPr>
    </w:lvl>
    <w:lvl w:ilvl="2">
      <w:start w:val="1"/>
      <w:numFmt w:val="decimal"/>
      <w:lvlText w:val="%1.%2.%3."/>
      <w:lvlJc w:val="left"/>
      <w:pPr>
        <w:ind w:left="1440" w:hanging="720"/>
      </w:pPr>
      <w:rPr>
        <w:rFonts w:hint="default"/>
      </w:rPr>
    </w:lvl>
    <w:lvl w:ilvl="3">
      <w:start w:val="1"/>
      <w:numFmt w:val="decimal"/>
      <w:lvlText w:val="%1.%2.%3.%4."/>
      <w:lvlJc w:val="left"/>
      <w:pPr>
        <w:ind w:left="1800" w:hanging="720"/>
      </w:pPr>
      <w:rPr>
        <w:rFonts w:hint="default"/>
      </w:rPr>
    </w:lvl>
    <w:lvl w:ilvl="4">
      <w:start w:val="1"/>
      <w:numFmt w:val="decimal"/>
      <w:lvlText w:val="%1.%2.%3.%4.%5."/>
      <w:lvlJc w:val="left"/>
      <w:pPr>
        <w:ind w:left="2520" w:hanging="1080"/>
      </w:pPr>
      <w:rPr>
        <w:rFonts w:hint="default"/>
      </w:rPr>
    </w:lvl>
    <w:lvl w:ilvl="5">
      <w:start w:val="1"/>
      <w:numFmt w:val="decimal"/>
      <w:lvlText w:val="%1.%2.%3.%4.%5.%6."/>
      <w:lvlJc w:val="left"/>
      <w:pPr>
        <w:ind w:left="2880" w:hanging="1080"/>
      </w:pPr>
      <w:rPr>
        <w:rFonts w:hint="default"/>
      </w:rPr>
    </w:lvl>
    <w:lvl w:ilvl="6">
      <w:start w:val="1"/>
      <w:numFmt w:val="decimal"/>
      <w:lvlText w:val="%1.%2.%3.%4.%5.%6.%7."/>
      <w:lvlJc w:val="left"/>
      <w:pPr>
        <w:ind w:left="3600" w:hanging="1440"/>
      </w:pPr>
      <w:rPr>
        <w:rFonts w:hint="default"/>
      </w:rPr>
    </w:lvl>
    <w:lvl w:ilvl="7">
      <w:start w:val="1"/>
      <w:numFmt w:val="decimal"/>
      <w:lvlText w:val="%1.%2.%3.%4.%5.%6.%7.%8."/>
      <w:lvlJc w:val="left"/>
      <w:pPr>
        <w:ind w:left="3960" w:hanging="1440"/>
      </w:pPr>
      <w:rPr>
        <w:rFonts w:hint="default"/>
      </w:rPr>
    </w:lvl>
    <w:lvl w:ilvl="8">
      <w:start w:val="1"/>
      <w:numFmt w:val="decimal"/>
      <w:lvlText w:val="%1.%2.%3.%4.%5.%6.%7.%8.%9."/>
      <w:lvlJc w:val="left"/>
      <w:pPr>
        <w:ind w:left="4680" w:hanging="1800"/>
      </w:pPr>
      <w:rPr>
        <w:rFonts w:hint="default"/>
      </w:rPr>
    </w:lvl>
  </w:abstractNum>
  <w:abstractNum w:abstractNumId="13" w15:restartNumberingAfterBreak="0">
    <w:nsid w:val="548653D7"/>
    <w:multiLevelType w:val="multilevel"/>
    <w:tmpl w:val="E22647E8"/>
    <w:lvl w:ilvl="0">
      <w:start w:val="1"/>
      <w:numFmt w:val="decimal"/>
      <w:lvlText w:val="%1."/>
      <w:lvlJc w:val="left"/>
      <w:pPr>
        <w:ind w:left="360" w:hanging="360"/>
      </w:pPr>
      <w:rPr>
        <w:rFonts w:hint="default"/>
      </w:rPr>
    </w:lvl>
    <w:lvl w:ilvl="1">
      <w:start w:val="1"/>
      <w:numFmt w:val="decimal"/>
      <w:isLgl/>
      <w:lvlText w:val="%1.%2."/>
      <w:lvlJc w:val="left"/>
      <w:pPr>
        <w:ind w:left="420" w:hanging="420"/>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440" w:hanging="144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800" w:hanging="1800"/>
      </w:pPr>
      <w:rPr>
        <w:rFonts w:hint="default"/>
      </w:rPr>
    </w:lvl>
  </w:abstractNum>
  <w:abstractNum w:abstractNumId="14" w15:restartNumberingAfterBreak="0">
    <w:nsid w:val="5BE948E9"/>
    <w:multiLevelType w:val="multilevel"/>
    <w:tmpl w:val="0415001F"/>
    <w:lvl w:ilvl="0">
      <w:start w:val="1"/>
      <w:numFmt w:val="decimal"/>
      <w:lvlText w:val="%1."/>
      <w:lvlJc w:val="left"/>
      <w:pPr>
        <w:ind w:left="360" w:hanging="360"/>
      </w:pPr>
      <w:rPr>
        <w:b/>
      </w:rPr>
    </w:lvl>
    <w:lvl w:ilvl="1">
      <w:start w:val="1"/>
      <w:numFmt w:val="decimal"/>
      <w:lvlText w:val="%1.%2."/>
      <w:lvlJc w:val="left"/>
      <w:pPr>
        <w:ind w:left="432" w:hanging="432"/>
      </w:pPr>
    </w:lvl>
    <w:lvl w:ilvl="2">
      <w:start w:val="1"/>
      <w:numFmt w:val="decimal"/>
      <w:lvlText w:val="%1.%2.%3."/>
      <w:lvlJc w:val="left"/>
      <w:pPr>
        <w:ind w:left="504" w:hanging="504"/>
      </w:pPr>
    </w:lvl>
    <w:lvl w:ilvl="3">
      <w:start w:val="1"/>
      <w:numFmt w:val="decimal"/>
      <w:lvlText w:val="%1.%2.%3.%4."/>
      <w:lvlJc w:val="left"/>
      <w:pPr>
        <w:ind w:left="64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15" w15:restartNumberingAfterBreak="0">
    <w:nsid w:val="5D3B5F55"/>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6" w15:restartNumberingAfterBreak="0">
    <w:nsid w:val="611B0FB0"/>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7" w15:restartNumberingAfterBreak="0">
    <w:nsid w:val="6357572A"/>
    <w:multiLevelType w:val="multilevel"/>
    <w:tmpl w:val="37762B8A"/>
    <w:lvl w:ilvl="0">
      <w:start w:val="3"/>
      <w:numFmt w:val="decimal"/>
      <w:lvlText w:val="%1"/>
      <w:lvlJc w:val="left"/>
      <w:pPr>
        <w:ind w:left="360" w:hanging="360"/>
      </w:pPr>
      <w:rPr>
        <w:rFonts w:hint="default"/>
      </w:rPr>
    </w:lvl>
    <w:lvl w:ilvl="1">
      <w:start w:val="4"/>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abstractNum w:abstractNumId="18" w15:restartNumberingAfterBreak="0">
    <w:nsid w:val="6BF15238"/>
    <w:multiLevelType w:val="hybridMultilevel"/>
    <w:tmpl w:val="7F6E3CC4"/>
    <w:lvl w:ilvl="0" w:tplc="062AC72C">
      <w:start w:val="2"/>
      <w:numFmt w:val="decimal"/>
      <w:lvlText w:val="%1."/>
      <w:lvlJc w:val="left"/>
      <w:pPr>
        <w:ind w:left="720" w:hanging="360"/>
      </w:pPr>
      <w:rPr>
        <w:rFonts w:hint="default"/>
      </w:rPr>
    </w:lvl>
    <w:lvl w:ilvl="1" w:tplc="04150019" w:tentative="1">
      <w:start w:val="1"/>
      <w:numFmt w:val="lowerLetter"/>
      <w:lvlText w:val="%2."/>
      <w:lvlJc w:val="left"/>
      <w:pPr>
        <w:ind w:left="1440" w:hanging="360"/>
      </w:pPr>
    </w:lvl>
    <w:lvl w:ilvl="2" w:tplc="0415001B" w:tentative="1">
      <w:start w:val="1"/>
      <w:numFmt w:val="lowerRoman"/>
      <w:lvlText w:val="%3."/>
      <w:lvlJc w:val="right"/>
      <w:pPr>
        <w:ind w:left="2160" w:hanging="180"/>
      </w:pPr>
    </w:lvl>
    <w:lvl w:ilvl="3" w:tplc="0415000F" w:tentative="1">
      <w:start w:val="1"/>
      <w:numFmt w:val="decimal"/>
      <w:lvlText w:val="%4."/>
      <w:lvlJc w:val="left"/>
      <w:pPr>
        <w:ind w:left="2880" w:hanging="360"/>
      </w:pPr>
    </w:lvl>
    <w:lvl w:ilvl="4" w:tplc="04150019" w:tentative="1">
      <w:start w:val="1"/>
      <w:numFmt w:val="lowerLetter"/>
      <w:lvlText w:val="%5."/>
      <w:lvlJc w:val="left"/>
      <w:pPr>
        <w:ind w:left="3600" w:hanging="360"/>
      </w:pPr>
    </w:lvl>
    <w:lvl w:ilvl="5" w:tplc="0415001B" w:tentative="1">
      <w:start w:val="1"/>
      <w:numFmt w:val="lowerRoman"/>
      <w:lvlText w:val="%6."/>
      <w:lvlJc w:val="right"/>
      <w:pPr>
        <w:ind w:left="4320" w:hanging="180"/>
      </w:pPr>
    </w:lvl>
    <w:lvl w:ilvl="6" w:tplc="0415000F" w:tentative="1">
      <w:start w:val="1"/>
      <w:numFmt w:val="decimal"/>
      <w:lvlText w:val="%7."/>
      <w:lvlJc w:val="left"/>
      <w:pPr>
        <w:ind w:left="5040" w:hanging="360"/>
      </w:pPr>
    </w:lvl>
    <w:lvl w:ilvl="7" w:tplc="04150019" w:tentative="1">
      <w:start w:val="1"/>
      <w:numFmt w:val="lowerLetter"/>
      <w:lvlText w:val="%8."/>
      <w:lvlJc w:val="left"/>
      <w:pPr>
        <w:ind w:left="5760" w:hanging="360"/>
      </w:pPr>
    </w:lvl>
    <w:lvl w:ilvl="8" w:tplc="0415001B" w:tentative="1">
      <w:start w:val="1"/>
      <w:numFmt w:val="lowerRoman"/>
      <w:lvlText w:val="%9."/>
      <w:lvlJc w:val="right"/>
      <w:pPr>
        <w:ind w:left="6480" w:hanging="180"/>
      </w:pPr>
    </w:lvl>
  </w:abstractNum>
  <w:abstractNum w:abstractNumId="19" w15:restartNumberingAfterBreak="0">
    <w:nsid w:val="6C4732B4"/>
    <w:multiLevelType w:val="multilevel"/>
    <w:tmpl w:val="04150025"/>
    <w:lvl w:ilvl="0">
      <w:start w:val="1"/>
      <w:numFmt w:val="decimal"/>
      <w:pStyle w:val="Nagwek1"/>
      <w:lvlText w:val="%1"/>
      <w:lvlJc w:val="left"/>
      <w:pPr>
        <w:ind w:left="432" w:hanging="432"/>
      </w:pPr>
    </w:lvl>
    <w:lvl w:ilvl="1">
      <w:start w:val="1"/>
      <w:numFmt w:val="decimal"/>
      <w:pStyle w:val="Nagwek2"/>
      <w:lvlText w:val="%1.%2"/>
      <w:lvlJc w:val="left"/>
      <w:pPr>
        <w:ind w:left="576" w:hanging="576"/>
      </w:pPr>
    </w:lvl>
    <w:lvl w:ilvl="2">
      <w:start w:val="1"/>
      <w:numFmt w:val="decimal"/>
      <w:pStyle w:val="Nagwek3"/>
      <w:lvlText w:val="%1.%2.%3"/>
      <w:lvlJc w:val="left"/>
      <w:pPr>
        <w:ind w:left="720" w:hanging="720"/>
      </w:pPr>
    </w:lvl>
    <w:lvl w:ilvl="3">
      <w:start w:val="1"/>
      <w:numFmt w:val="decimal"/>
      <w:pStyle w:val="Nagwek4"/>
      <w:lvlText w:val="%1.%2.%3.%4"/>
      <w:lvlJc w:val="left"/>
      <w:pPr>
        <w:ind w:left="864" w:hanging="864"/>
      </w:pPr>
    </w:lvl>
    <w:lvl w:ilvl="4">
      <w:start w:val="1"/>
      <w:numFmt w:val="decimal"/>
      <w:pStyle w:val="Nagwek5"/>
      <w:lvlText w:val="%1.%2.%3.%4.%5"/>
      <w:lvlJc w:val="left"/>
      <w:pPr>
        <w:ind w:left="1008" w:hanging="1008"/>
      </w:pPr>
    </w:lvl>
    <w:lvl w:ilvl="5">
      <w:start w:val="1"/>
      <w:numFmt w:val="decimal"/>
      <w:pStyle w:val="Nagwek6"/>
      <w:lvlText w:val="%1.%2.%3.%4.%5.%6"/>
      <w:lvlJc w:val="left"/>
      <w:pPr>
        <w:ind w:left="1152" w:hanging="1152"/>
      </w:pPr>
    </w:lvl>
    <w:lvl w:ilvl="6">
      <w:start w:val="1"/>
      <w:numFmt w:val="decimal"/>
      <w:pStyle w:val="Nagwek7"/>
      <w:lvlText w:val="%1.%2.%3.%4.%5.%6.%7"/>
      <w:lvlJc w:val="left"/>
      <w:pPr>
        <w:ind w:left="1296" w:hanging="1296"/>
      </w:pPr>
    </w:lvl>
    <w:lvl w:ilvl="7">
      <w:start w:val="1"/>
      <w:numFmt w:val="decimal"/>
      <w:pStyle w:val="Nagwek8"/>
      <w:lvlText w:val="%1.%2.%3.%4.%5.%6.%7.%8"/>
      <w:lvlJc w:val="left"/>
      <w:pPr>
        <w:ind w:left="1440" w:hanging="1440"/>
      </w:pPr>
    </w:lvl>
    <w:lvl w:ilvl="8">
      <w:start w:val="1"/>
      <w:numFmt w:val="decimal"/>
      <w:pStyle w:val="Nagwek9"/>
      <w:lvlText w:val="%1.%2.%3.%4.%5.%6.%7.%8.%9"/>
      <w:lvlJc w:val="left"/>
      <w:pPr>
        <w:ind w:left="1584" w:hanging="1584"/>
      </w:pPr>
    </w:lvl>
  </w:abstractNum>
  <w:abstractNum w:abstractNumId="20" w15:restartNumberingAfterBreak="0">
    <w:nsid w:val="7F930E73"/>
    <w:multiLevelType w:val="multilevel"/>
    <w:tmpl w:val="0415001F"/>
    <w:lvl w:ilvl="0">
      <w:start w:val="1"/>
      <w:numFmt w:val="decimal"/>
      <w:lvlText w:val="%1."/>
      <w:lvlJc w:val="left"/>
      <w:pPr>
        <w:ind w:left="360" w:hanging="360"/>
      </w:pPr>
    </w:lvl>
    <w:lvl w:ilvl="1">
      <w:start w:val="1"/>
      <w:numFmt w:val="decimal"/>
      <w:lvlText w:val="%1.%2."/>
      <w:lvlJc w:val="left"/>
      <w:pPr>
        <w:ind w:left="792" w:hanging="432"/>
      </w:pPr>
    </w:lvl>
    <w:lvl w:ilvl="2">
      <w:start w:val="1"/>
      <w:numFmt w:val="decimal"/>
      <w:lvlText w:val="%1.%2.%3."/>
      <w:lvlJc w:val="left"/>
      <w:pPr>
        <w:ind w:left="1224" w:hanging="504"/>
      </w:pPr>
    </w:lvl>
    <w:lvl w:ilvl="3">
      <w:start w:val="1"/>
      <w:numFmt w:val="decimal"/>
      <w:lvlText w:val="%1.%2.%3.%4."/>
      <w:lvlJc w:val="left"/>
      <w:pPr>
        <w:ind w:left="1728" w:hanging="648"/>
      </w:pPr>
    </w:lvl>
    <w:lvl w:ilvl="4">
      <w:start w:val="1"/>
      <w:numFmt w:val="decimal"/>
      <w:lvlText w:val="%1.%2.%3.%4.%5."/>
      <w:lvlJc w:val="left"/>
      <w:pPr>
        <w:ind w:left="2232" w:hanging="792"/>
      </w:pPr>
    </w:lvl>
    <w:lvl w:ilvl="5">
      <w:start w:val="1"/>
      <w:numFmt w:val="decimal"/>
      <w:lvlText w:val="%1.%2.%3.%4.%5.%6."/>
      <w:lvlJc w:val="left"/>
      <w:pPr>
        <w:ind w:left="2736" w:hanging="936"/>
      </w:pPr>
    </w:lvl>
    <w:lvl w:ilvl="6">
      <w:start w:val="1"/>
      <w:numFmt w:val="decimal"/>
      <w:lvlText w:val="%1.%2.%3.%4.%5.%6.%7."/>
      <w:lvlJc w:val="left"/>
      <w:pPr>
        <w:ind w:left="3240" w:hanging="1080"/>
      </w:pPr>
    </w:lvl>
    <w:lvl w:ilvl="7">
      <w:start w:val="1"/>
      <w:numFmt w:val="decimal"/>
      <w:lvlText w:val="%1.%2.%3.%4.%5.%6.%7.%8."/>
      <w:lvlJc w:val="left"/>
      <w:pPr>
        <w:ind w:left="3744" w:hanging="1224"/>
      </w:pPr>
    </w:lvl>
    <w:lvl w:ilvl="8">
      <w:start w:val="1"/>
      <w:numFmt w:val="decimal"/>
      <w:lvlText w:val="%1.%2.%3.%4.%5.%6.%7.%8.%9."/>
      <w:lvlJc w:val="left"/>
      <w:pPr>
        <w:ind w:left="4320" w:hanging="1440"/>
      </w:pPr>
    </w:lvl>
  </w:abstractNum>
  <w:abstractNum w:abstractNumId="21" w15:restartNumberingAfterBreak="0">
    <w:nsid w:val="7FE705CB"/>
    <w:multiLevelType w:val="multilevel"/>
    <w:tmpl w:val="43F6B1C4"/>
    <w:lvl w:ilvl="0">
      <w:start w:val="3"/>
      <w:numFmt w:val="decimal"/>
      <w:lvlText w:val="%1"/>
      <w:lvlJc w:val="left"/>
      <w:pPr>
        <w:ind w:left="360" w:hanging="360"/>
      </w:pPr>
      <w:rPr>
        <w:rFonts w:hint="default"/>
      </w:rPr>
    </w:lvl>
    <w:lvl w:ilvl="1">
      <w:start w:val="3"/>
      <w:numFmt w:val="decimal"/>
      <w:lvlText w:val="%1.%2"/>
      <w:lvlJc w:val="left"/>
      <w:pPr>
        <w:ind w:left="360" w:hanging="36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720" w:hanging="72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080" w:hanging="108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440" w:hanging="1440"/>
      </w:pPr>
      <w:rPr>
        <w:rFonts w:hint="default"/>
      </w:rPr>
    </w:lvl>
    <w:lvl w:ilvl="8">
      <w:start w:val="1"/>
      <w:numFmt w:val="decimal"/>
      <w:lvlText w:val="%1.%2.%3.%4.%5.%6.%7.%8.%9"/>
      <w:lvlJc w:val="left"/>
      <w:pPr>
        <w:ind w:left="1800" w:hanging="1800"/>
      </w:pPr>
      <w:rPr>
        <w:rFonts w:hint="default"/>
      </w:rPr>
    </w:lvl>
  </w:abstractNum>
  <w:num w:numId="1">
    <w:abstractNumId w:val="2"/>
  </w:num>
  <w:num w:numId="2">
    <w:abstractNumId w:val="14"/>
  </w:num>
  <w:num w:numId="3">
    <w:abstractNumId w:val="19"/>
  </w:num>
  <w:num w:numId="4">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5">
    <w:abstractNumId w:val="14"/>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6">
    <w:abstractNumId w:val="10"/>
  </w:num>
  <w:num w:numId="7">
    <w:abstractNumId w:val="16"/>
  </w:num>
  <w:num w:numId="8">
    <w:abstractNumId w:val="8"/>
  </w:num>
  <w:num w:numId="9">
    <w:abstractNumId w:val="17"/>
  </w:num>
  <w:num w:numId="10">
    <w:abstractNumId w:val="15"/>
  </w:num>
  <w:num w:numId="11">
    <w:abstractNumId w:val="21"/>
  </w:num>
  <w:num w:numId="12">
    <w:abstractNumId w:val="4"/>
  </w:num>
  <w:num w:numId="13">
    <w:abstractNumId w:val="20"/>
  </w:num>
  <w:num w:numId="14">
    <w:abstractNumId w:val="13"/>
  </w:num>
  <w:num w:numId="15">
    <w:abstractNumId w:val="18"/>
  </w:num>
  <w:num w:numId="16">
    <w:abstractNumId w:val="6"/>
  </w:num>
  <w:num w:numId="17">
    <w:abstractNumId w:val="11"/>
  </w:num>
  <w:num w:numId="18">
    <w:abstractNumId w:val="12"/>
  </w:num>
  <w:num w:numId="19">
    <w:abstractNumId w:val="5"/>
  </w:num>
  <w:num w:numId="20">
    <w:abstractNumId w:val="1"/>
  </w:num>
  <w:num w:numId="21">
    <w:abstractNumId w:val="9"/>
  </w:num>
  <w:num w:numId="22">
    <w:abstractNumId w:val="7"/>
  </w:num>
  <w:num w:numId="23">
    <w:abstractNumId w:val="0"/>
  </w:num>
  <w:num w:numId="24">
    <w:abstractNumId w:val="3"/>
  </w:num>
</w:numbering>
</file>

<file path=word/people.xml><?xml version="1.0" encoding="utf-8"?>
<w15:people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15:person w15:author="Mateusz Laskowski">
    <w15:presenceInfo w15:providerId="Windows Live" w15:userId="6a6c4f17850923b2"/>
  </w15:person>
</w15:people>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sl="http://schemas.openxmlformats.org/schemaLibrary/2006/main" mc:Ignorable="w14 w15 w16se w16cid">
  <w:zoom w:percent="100"/>
  <w:proofState w:spelling="clean"/>
  <w:attachedTemplate r:id="rId1"/>
  <w:linkStyles/>
  <w:defaultTabStop w:val="708"/>
  <w:hyphenationZone w:val="425"/>
  <w:characterSpacingControl w:val="doNotCompress"/>
  <w:hdrShapeDefaults>
    <o:shapedefaults v:ext="edit" spidmax="2049"/>
  </w:hdrShapeDefault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6E15D1"/>
    <w:rsid w:val="000012F4"/>
    <w:rsid w:val="00001AA9"/>
    <w:rsid w:val="0000450B"/>
    <w:rsid w:val="00006595"/>
    <w:rsid w:val="00007DD5"/>
    <w:rsid w:val="00012989"/>
    <w:rsid w:val="00014AF9"/>
    <w:rsid w:val="000414BA"/>
    <w:rsid w:val="00044495"/>
    <w:rsid w:val="00047A1A"/>
    <w:rsid w:val="00053729"/>
    <w:rsid w:val="00060896"/>
    <w:rsid w:val="000630C0"/>
    <w:rsid w:val="000643ED"/>
    <w:rsid w:val="000713CE"/>
    <w:rsid w:val="00080AC1"/>
    <w:rsid w:val="000835ED"/>
    <w:rsid w:val="0008650D"/>
    <w:rsid w:val="00092B0E"/>
    <w:rsid w:val="000A21AE"/>
    <w:rsid w:val="000A3415"/>
    <w:rsid w:val="000B237B"/>
    <w:rsid w:val="000B2ACB"/>
    <w:rsid w:val="000B2C3C"/>
    <w:rsid w:val="000B4CFF"/>
    <w:rsid w:val="000C1060"/>
    <w:rsid w:val="000C3A38"/>
    <w:rsid w:val="000C4823"/>
    <w:rsid w:val="000C581F"/>
    <w:rsid w:val="000C6EF6"/>
    <w:rsid w:val="000C76DC"/>
    <w:rsid w:val="000D60C6"/>
    <w:rsid w:val="000E4D3C"/>
    <w:rsid w:val="000E521C"/>
    <w:rsid w:val="000F0B91"/>
    <w:rsid w:val="000F0E69"/>
    <w:rsid w:val="001002EA"/>
    <w:rsid w:val="001157AC"/>
    <w:rsid w:val="00122980"/>
    <w:rsid w:val="001376D9"/>
    <w:rsid w:val="00140B93"/>
    <w:rsid w:val="001516C7"/>
    <w:rsid w:val="0015233C"/>
    <w:rsid w:val="00155E36"/>
    <w:rsid w:val="001617CD"/>
    <w:rsid w:val="0016396A"/>
    <w:rsid w:val="001725BB"/>
    <w:rsid w:val="00180F66"/>
    <w:rsid w:val="001857F8"/>
    <w:rsid w:val="001946D4"/>
    <w:rsid w:val="001A5F1A"/>
    <w:rsid w:val="001A7172"/>
    <w:rsid w:val="001B16DF"/>
    <w:rsid w:val="001B2923"/>
    <w:rsid w:val="001B38DE"/>
    <w:rsid w:val="001C259A"/>
    <w:rsid w:val="001C3F80"/>
    <w:rsid w:val="001C6C5E"/>
    <w:rsid w:val="001D3C8B"/>
    <w:rsid w:val="001D4593"/>
    <w:rsid w:val="001D4F62"/>
    <w:rsid w:val="001F5195"/>
    <w:rsid w:val="001F6C1F"/>
    <w:rsid w:val="0020047A"/>
    <w:rsid w:val="00200C8A"/>
    <w:rsid w:val="00214126"/>
    <w:rsid w:val="00215EFD"/>
    <w:rsid w:val="00216030"/>
    <w:rsid w:val="00227CEC"/>
    <w:rsid w:val="00232950"/>
    <w:rsid w:val="002415D8"/>
    <w:rsid w:val="002631BB"/>
    <w:rsid w:val="00274B84"/>
    <w:rsid w:val="002752B9"/>
    <w:rsid w:val="002754D8"/>
    <w:rsid w:val="00276B62"/>
    <w:rsid w:val="00281B71"/>
    <w:rsid w:val="00290CDE"/>
    <w:rsid w:val="0029421C"/>
    <w:rsid w:val="002958F5"/>
    <w:rsid w:val="002A4636"/>
    <w:rsid w:val="002B114E"/>
    <w:rsid w:val="002C52F6"/>
    <w:rsid w:val="002E2E05"/>
    <w:rsid w:val="002E2FB7"/>
    <w:rsid w:val="002F32E0"/>
    <w:rsid w:val="00302E91"/>
    <w:rsid w:val="00303CEB"/>
    <w:rsid w:val="00305547"/>
    <w:rsid w:val="003147F3"/>
    <w:rsid w:val="00346187"/>
    <w:rsid w:val="00353C18"/>
    <w:rsid w:val="003561BE"/>
    <w:rsid w:val="00364B40"/>
    <w:rsid w:val="00373574"/>
    <w:rsid w:val="0037410F"/>
    <w:rsid w:val="0037676F"/>
    <w:rsid w:val="00386FF3"/>
    <w:rsid w:val="00394A8B"/>
    <w:rsid w:val="003A27F9"/>
    <w:rsid w:val="003A308B"/>
    <w:rsid w:val="003B1A86"/>
    <w:rsid w:val="003B3123"/>
    <w:rsid w:val="003C5EDB"/>
    <w:rsid w:val="00414103"/>
    <w:rsid w:val="00423F00"/>
    <w:rsid w:val="00424E06"/>
    <w:rsid w:val="00437103"/>
    <w:rsid w:val="004665D0"/>
    <w:rsid w:val="00473B6E"/>
    <w:rsid w:val="00483688"/>
    <w:rsid w:val="00485C0A"/>
    <w:rsid w:val="0049540A"/>
    <w:rsid w:val="004956DE"/>
    <w:rsid w:val="004B0780"/>
    <w:rsid w:val="004B7486"/>
    <w:rsid w:val="004C0206"/>
    <w:rsid w:val="004C0D3B"/>
    <w:rsid w:val="004C2B8F"/>
    <w:rsid w:val="004C5535"/>
    <w:rsid w:val="004D7671"/>
    <w:rsid w:val="004E6757"/>
    <w:rsid w:val="004F3012"/>
    <w:rsid w:val="004F6F8F"/>
    <w:rsid w:val="0050321C"/>
    <w:rsid w:val="00503BFF"/>
    <w:rsid w:val="0050539A"/>
    <w:rsid w:val="00506AFD"/>
    <w:rsid w:val="00513AE6"/>
    <w:rsid w:val="00517EEA"/>
    <w:rsid w:val="005209FF"/>
    <w:rsid w:val="00530058"/>
    <w:rsid w:val="00543B1B"/>
    <w:rsid w:val="00554116"/>
    <w:rsid w:val="00567992"/>
    <w:rsid w:val="0057567E"/>
    <w:rsid w:val="00576567"/>
    <w:rsid w:val="00576FFC"/>
    <w:rsid w:val="00586445"/>
    <w:rsid w:val="00587D4E"/>
    <w:rsid w:val="00597A3E"/>
    <w:rsid w:val="005A11C6"/>
    <w:rsid w:val="005A6F3D"/>
    <w:rsid w:val="005B0910"/>
    <w:rsid w:val="005B258B"/>
    <w:rsid w:val="005B4677"/>
    <w:rsid w:val="005B5866"/>
    <w:rsid w:val="005B5AF2"/>
    <w:rsid w:val="005C2FB0"/>
    <w:rsid w:val="005E059A"/>
    <w:rsid w:val="005F1854"/>
    <w:rsid w:val="005F4436"/>
    <w:rsid w:val="005F4F8F"/>
    <w:rsid w:val="006013BE"/>
    <w:rsid w:val="006050E5"/>
    <w:rsid w:val="0061311A"/>
    <w:rsid w:val="00613C20"/>
    <w:rsid w:val="0061536C"/>
    <w:rsid w:val="0061670E"/>
    <w:rsid w:val="006264AD"/>
    <w:rsid w:val="00634409"/>
    <w:rsid w:val="0063637D"/>
    <w:rsid w:val="00643596"/>
    <w:rsid w:val="00653D2F"/>
    <w:rsid w:val="0067332F"/>
    <w:rsid w:val="00673F97"/>
    <w:rsid w:val="006757A2"/>
    <w:rsid w:val="00677A53"/>
    <w:rsid w:val="00683CE2"/>
    <w:rsid w:val="006A60B5"/>
    <w:rsid w:val="006B2B03"/>
    <w:rsid w:val="006C2416"/>
    <w:rsid w:val="006C35C6"/>
    <w:rsid w:val="006D2407"/>
    <w:rsid w:val="006E15D1"/>
    <w:rsid w:val="006E7854"/>
    <w:rsid w:val="006F20B1"/>
    <w:rsid w:val="006F4AD2"/>
    <w:rsid w:val="006F706E"/>
    <w:rsid w:val="00706714"/>
    <w:rsid w:val="007072E0"/>
    <w:rsid w:val="00713361"/>
    <w:rsid w:val="00717224"/>
    <w:rsid w:val="00717BB6"/>
    <w:rsid w:val="00717EB5"/>
    <w:rsid w:val="00721642"/>
    <w:rsid w:val="00721F1E"/>
    <w:rsid w:val="00740145"/>
    <w:rsid w:val="00744217"/>
    <w:rsid w:val="00744CDE"/>
    <w:rsid w:val="00772010"/>
    <w:rsid w:val="007727D4"/>
    <w:rsid w:val="00781F48"/>
    <w:rsid w:val="00795CE6"/>
    <w:rsid w:val="00796D1F"/>
    <w:rsid w:val="007978BD"/>
    <w:rsid w:val="00797B4D"/>
    <w:rsid w:val="007A0F87"/>
    <w:rsid w:val="007B4E5E"/>
    <w:rsid w:val="007C6398"/>
    <w:rsid w:val="007D51C5"/>
    <w:rsid w:val="007E1139"/>
    <w:rsid w:val="007F749F"/>
    <w:rsid w:val="0081578D"/>
    <w:rsid w:val="00815FCE"/>
    <w:rsid w:val="00831664"/>
    <w:rsid w:val="00831E27"/>
    <w:rsid w:val="0084160C"/>
    <w:rsid w:val="0085499F"/>
    <w:rsid w:val="008609B8"/>
    <w:rsid w:val="00867FEF"/>
    <w:rsid w:val="00870397"/>
    <w:rsid w:val="00870585"/>
    <w:rsid w:val="0087089E"/>
    <w:rsid w:val="00871DE4"/>
    <w:rsid w:val="00877055"/>
    <w:rsid w:val="008921AE"/>
    <w:rsid w:val="00897801"/>
    <w:rsid w:val="008D2ABF"/>
    <w:rsid w:val="008D76E8"/>
    <w:rsid w:val="008E0738"/>
    <w:rsid w:val="008E17BE"/>
    <w:rsid w:val="008E1AD5"/>
    <w:rsid w:val="008E4973"/>
    <w:rsid w:val="008E541D"/>
    <w:rsid w:val="008E59D4"/>
    <w:rsid w:val="008F56E9"/>
    <w:rsid w:val="008F7BDF"/>
    <w:rsid w:val="00901346"/>
    <w:rsid w:val="009335CD"/>
    <w:rsid w:val="00937FFC"/>
    <w:rsid w:val="0094628C"/>
    <w:rsid w:val="009564DE"/>
    <w:rsid w:val="00970650"/>
    <w:rsid w:val="00975DE5"/>
    <w:rsid w:val="009768F3"/>
    <w:rsid w:val="00977646"/>
    <w:rsid w:val="00983F6C"/>
    <w:rsid w:val="00992FA1"/>
    <w:rsid w:val="009C13FC"/>
    <w:rsid w:val="009C2DF4"/>
    <w:rsid w:val="009D0484"/>
    <w:rsid w:val="009D3EBB"/>
    <w:rsid w:val="009E530E"/>
    <w:rsid w:val="00A00127"/>
    <w:rsid w:val="00A058B7"/>
    <w:rsid w:val="00A071A4"/>
    <w:rsid w:val="00A41701"/>
    <w:rsid w:val="00A43D82"/>
    <w:rsid w:val="00A44038"/>
    <w:rsid w:val="00A45750"/>
    <w:rsid w:val="00A62D1F"/>
    <w:rsid w:val="00A66D3B"/>
    <w:rsid w:val="00A81898"/>
    <w:rsid w:val="00A85EB1"/>
    <w:rsid w:val="00A871F9"/>
    <w:rsid w:val="00A90845"/>
    <w:rsid w:val="00A91BD8"/>
    <w:rsid w:val="00A9287C"/>
    <w:rsid w:val="00AB1EF0"/>
    <w:rsid w:val="00AB4C15"/>
    <w:rsid w:val="00AB7590"/>
    <w:rsid w:val="00AC4DC3"/>
    <w:rsid w:val="00AC66BC"/>
    <w:rsid w:val="00AD4966"/>
    <w:rsid w:val="00AF061F"/>
    <w:rsid w:val="00AF3645"/>
    <w:rsid w:val="00B062F9"/>
    <w:rsid w:val="00B262D4"/>
    <w:rsid w:val="00B31D8D"/>
    <w:rsid w:val="00B364C7"/>
    <w:rsid w:val="00B36A78"/>
    <w:rsid w:val="00B46759"/>
    <w:rsid w:val="00B528FB"/>
    <w:rsid w:val="00B62E94"/>
    <w:rsid w:val="00B74100"/>
    <w:rsid w:val="00B76719"/>
    <w:rsid w:val="00B834BB"/>
    <w:rsid w:val="00B87C85"/>
    <w:rsid w:val="00BA269B"/>
    <w:rsid w:val="00BC17E2"/>
    <w:rsid w:val="00BD3A5A"/>
    <w:rsid w:val="00BD6F72"/>
    <w:rsid w:val="00BE1635"/>
    <w:rsid w:val="00BF248F"/>
    <w:rsid w:val="00BF2C06"/>
    <w:rsid w:val="00C004C6"/>
    <w:rsid w:val="00C0357C"/>
    <w:rsid w:val="00C22241"/>
    <w:rsid w:val="00C300F6"/>
    <w:rsid w:val="00C370C8"/>
    <w:rsid w:val="00C4251B"/>
    <w:rsid w:val="00C43F65"/>
    <w:rsid w:val="00C45952"/>
    <w:rsid w:val="00C47FED"/>
    <w:rsid w:val="00C62880"/>
    <w:rsid w:val="00C64D3E"/>
    <w:rsid w:val="00C667A1"/>
    <w:rsid w:val="00C6753D"/>
    <w:rsid w:val="00C761E1"/>
    <w:rsid w:val="00C82C77"/>
    <w:rsid w:val="00CA28F2"/>
    <w:rsid w:val="00CA5227"/>
    <w:rsid w:val="00CB5083"/>
    <w:rsid w:val="00CC38FF"/>
    <w:rsid w:val="00CC62DB"/>
    <w:rsid w:val="00CE2A00"/>
    <w:rsid w:val="00CE6FE4"/>
    <w:rsid w:val="00CF5CC6"/>
    <w:rsid w:val="00CF6261"/>
    <w:rsid w:val="00CF783F"/>
    <w:rsid w:val="00D03685"/>
    <w:rsid w:val="00D166B5"/>
    <w:rsid w:val="00D252E7"/>
    <w:rsid w:val="00D25446"/>
    <w:rsid w:val="00D27EC0"/>
    <w:rsid w:val="00D322E2"/>
    <w:rsid w:val="00D53DCC"/>
    <w:rsid w:val="00D725CD"/>
    <w:rsid w:val="00D73C8A"/>
    <w:rsid w:val="00D87EAC"/>
    <w:rsid w:val="00D95AC9"/>
    <w:rsid w:val="00DA4197"/>
    <w:rsid w:val="00DB6B10"/>
    <w:rsid w:val="00DB7A45"/>
    <w:rsid w:val="00DC0131"/>
    <w:rsid w:val="00DC6109"/>
    <w:rsid w:val="00DF0A26"/>
    <w:rsid w:val="00E11E63"/>
    <w:rsid w:val="00E241B8"/>
    <w:rsid w:val="00E279F0"/>
    <w:rsid w:val="00E37B28"/>
    <w:rsid w:val="00E52CBF"/>
    <w:rsid w:val="00E53811"/>
    <w:rsid w:val="00E722F2"/>
    <w:rsid w:val="00E724A0"/>
    <w:rsid w:val="00E82024"/>
    <w:rsid w:val="00E8645D"/>
    <w:rsid w:val="00E87390"/>
    <w:rsid w:val="00E8776A"/>
    <w:rsid w:val="00E900BF"/>
    <w:rsid w:val="00E90601"/>
    <w:rsid w:val="00E90B0A"/>
    <w:rsid w:val="00E92492"/>
    <w:rsid w:val="00E96673"/>
    <w:rsid w:val="00E97E8E"/>
    <w:rsid w:val="00EA4B7A"/>
    <w:rsid w:val="00EB02F2"/>
    <w:rsid w:val="00EB18B2"/>
    <w:rsid w:val="00EC31CB"/>
    <w:rsid w:val="00EC7471"/>
    <w:rsid w:val="00ED432E"/>
    <w:rsid w:val="00ED7C12"/>
    <w:rsid w:val="00EE2EB2"/>
    <w:rsid w:val="00EE696F"/>
    <w:rsid w:val="00EF5D1F"/>
    <w:rsid w:val="00F14871"/>
    <w:rsid w:val="00F32423"/>
    <w:rsid w:val="00F339BE"/>
    <w:rsid w:val="00F34EE6"/>
    <w:rsid w:val="00F34F14"/>
    <w:rsid w:val="00F45A70"/>
    <w:rsid w:val="00F47089"/>
    <w:rsid w:val="00F50561"/>
    <w:rsid w:val="00F54996"/>
    <w:rsid w:val="00F55053"/>
    <w:rsid w:val="00F617CE"/>
    <w:rsid w:val="00F65264"/>
    <w:rsid w:val="00F70819"/>
    <w:rsid w:val="00F76AB4"/>
    <w:rsid w:val="00F948C7"/>
    <w:rsid w:val="00F94C13"/>
    <w:rsid w:val="00FA288A"/>
    <w:rsid w:val="00FA5478"/>
    <w:rsid w:val="00FA5D73"/>
    <w:rsid w:val="00FA7300"/>
    <w:rsid w:val="00FB1BDA"/>
    <w:rsid w:val="00FB30C4"/>
    <w:rsid w:val="00FC43E7"/>
    <w:rsid w:val="00FC5F49"/>
    <w:rsid w:val="00FD5087"/>
    <w:rsid w:val="00FE0DEC"/>
    <w:rsid w:val="00FE4B79"/>
    <w:rsid w:val="00FF4C6B"/>
  </w:rsids>
  <m:mathPr>
    <m:mathFont m:val="Cambria Math"/>
    <m:brkBin m:val="before"/>
    <m:brkBinSub m:val="--"/>
    <m:smallFrac m:val="0"/>
    <m:dispDef/>
    <m:lMargin m:val="0"/>
    <m:rMargin m:val="0"/>
    <m:defJc m:val="centerGroup"/>
    <m:wrapIndent m:val="1440"/>
    <m:intLim m:val="subSup"/>
    <m:naryLim m:val="undOvr"/>
  </m:mathPr>
  <w:themeFontLang w:val="pl-PL"/>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4:docId w14:val="40B743FA"/>
  <w15:chartTrackingRefBased/>
  <w15:docId w15:val="{5B6F6FE1-690D-4E9B-A8DB-50B0F528283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2"/>
        <w:szCs w:val="22"/>
        <w:lang w:val="pl-PL" w:eastAsia="en-US" w:bidi="ar-SA"/>
      </w:rPr>
    </w:rPrDefault>
    <w:pPrDefault>
      <w:pPr>
        <w:spacing w:after="160" w:line="259" w:lineRule="auto"/>
      </w:pPr>
    </w:pPrDefault>
  </w:docDefaults>
  <w:latentStyles w:defLockedState="0" w:defUIPriority="99" w:defSemiHidden="0" w:defUnhideWhenUsed="0" w:defQFormat="0" w:count="375">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atentStyles>
  <w:style w:type="paragraph" w:default="1" w:styleId="Normalny">
    <w:name w:val="Normal"/>
    <w:qFormat/>
    <w:rsid w:val="00503BFF"/>
  </w:style>
  <w:style w:type="paragraph" w:styleId="Nagwek1">
    <w:name w:val="heading 1"/>
    <w:basedOn w:val="Normalny"/>
    <w:next w:val="Normalny"/>
    <w:link w:val="Nagwek1Znak"/>
    <w:uiPriority w:val="9"/>
    <w:qFormat/>
    <w:rsid w:val="00503BFF"/>
    <w:pPr>
      <w:keepNext/>
      <w:keepLines/>
      <w:numPr>
        <w:numId w:val="3"/>
      </w:numPr>
      <w:spacing w:before="240" w:after="0"/>
      <w:outlineLvl w:val="0"/>
    </w:pPr>
    <w:rPr>
      <w:rFonts w:asciiTheme="majorHAnsi" w:eastAsiaTheme="majorEastAsia" w:hAnsiTheme="majorHAnsi" w:cstheme="majorBidi"/>
      <w:color w:val="2F5496" w:themeColor="accent1" w:themeShade="BF"/>
      <w:sz w:val="32"/>
      <w:szCs w:val="32"/>
    </w:rPr>
  </w:style>
  <w:style w:type="paragraph" w:styleId="Nagwek2">
    <w:name w:val="heading 2"/>
    <w:basedOn w:val="Normalny"/>
    <w:next w:val="Normalny"/>
    <w:link w:val="Nagwek2Znak"/>
    <w:uiPriority w:val="9"/>
    <w:unhideWhenUsed/>
    <w:qFormat/>
    <w:rsid w:val="00503BFF"/>
    <w:pPr>
      <w:keepNext/>
      <w:keepLines/>
      <w:numPr>
        <w:ilvl w:val="1"/>
        <w:numId w:val="3"/>
      </w:numPr>
      <w:spacing w:before="40" w:after="0"/>
      <w:outlineLvl w:val="1"/>
    </w:pPr>
    <w:rPr>
      <w:rFonts w:asciiTheme="majorHAnsi" w:eastAsiaTheme="majorEastAsia" w:hAnsiTheme="majorHAnsi" w:cstheme="majorBidi"/>
      <w:color w:val="2F5496" w:themeColor="accent1" w:themeShade="BF"/>
      <w:sz w:val="26"/>
      <w:szCs w:val="26"/>
    </w:rPr>
  </w:style>
  <w:style w:type="paragraph" w:styleId="Nagwek3">
    <w:name w:val="heading 3"/>
    <w:basedOn w:val="Normalny"/>
    <w:link w:val="Nagwek3Znak"/>
    <w:uiPriority w:val="9"/>
    <w:qFormat/>
    <w:rsid w:val="00503BFF"/>
    <w:pPr>
      <w:numPr>
        <w:ilvl w:val="2"/>
        <w:numId w:val="3"/>
      </w:numPr>
      <w:spacing w:before="100" w:beforeAutospacing="1" w:after="100" w:afterAutospacing="1" w:line="240" w:lineRule="auto"/>
      <w:outlineLvl w:val="2"/>
    </w:pPr>
    <w:rPr>
      <w:rFonts w:ascii="Times New Roman" w:eastAsia="Times New Roman" w:hAnsi="Times New Roman" w:cs="Times New Roman"/>
      <w:b/>
      <w:bCs/>
      <w:sz w:val="27"/>
      <w:szCs w:val="27"/>
      <w:lang w:eastAsia="pl-PL"/>
    </w:rPr>
  </w:style>
  <w:style w:type="paragraph" w:styleId="Nagwek4">
    <w:name w:val="heading 4"/>
    <w:basedOn w:val="Normalny"/>
    <w:next w:val="Normalny"/>
    <w:link w:val="Nagwek4Znak"/>
    <w:uiPriority w:val="9"/>
    <w:unhideWhenUsed/>
    <w:qFormat/>
    <w:rsid w:val="00503BFF"/>
    <w:pPr>
      <w:keepNext/>
      <w:keepLines/>
      <w:numPr>
        <w:ilvl w:val="3"/>
        <w:numId w:val="3"/>
      </w:numPr>
      <w:spacing w:before="40" w:after="0"/>
      <w:outlineLvl w:val="3"/>
    </w:pPr>
    <w:rPr>
      <w:rFonts w:asciiTheme="majorHAnsi" w:eastAsiaTheme="majorEastAsia" w:hAnsiTheme="majorHAnsi" w:cstheme="majorBidi"/>
      <w:i/>
      <w:iCs/>
      <w:color w:val="2F5496" w:themeColor="accent1" w:themeShade="BF"/>
    </w:rPr>
  </w:style>
  <w:style w:type="paragraph" w:styleId="Nagwek5">
    <w:name w:val="heading 5"/>
    <w:basedOn w:val="Normalny"/>
    <w:next w:val="Normalny"/>
    <w:link w:val="Nagwek5Znak"/>
    <w:uiPriority w:val="9"/>
    <w:semiHidden/>
    <w:unhideWhenUsed/>
    <w:qFormat/>
    <w:rsid w:val="00503BFF"/>
    <w:pPr>
      <w:keepNext/>
      <w:keepLines/>
      <w:numPr>
        <w:ilvl w:val="4"/>
        <w:numId w:val="3"/>
      </w:numPr>
      <w:spacing w:before="40" w:after="0"/>
      <w:outlineLvl w:val="4"/>
    </w:pPr>
    <w:rPr>
      <w:rFonts w:asciiTheme="majorHAnsi" w:eastAsiaTheme="majorEastAsia" w:hAnsiTheme="majorHAnsi" w:cstheme="majorBidi"/>
      <w:color w:val="2F5496" w:themeColor="accent1" w:themeShade="BF"/>
    </w:rPr>
  </w:style>
  <w:style w:type="paragraph" w:styleId="Nagwek6">
    <w:name w:val="heading 6"/>
    <w:basedOn w:val="Normalny"/>
    <w:next w:val="Normalny"/>
    <w:link w:val="Nagwek6Znak"/>
    <w:uiPriority w:val="9"/>
    <w:semiHidden/>
    <w:unhideWhenUsed/>
    <w:qFormat/>
    <w:rsid w:val="00503BFF"/>
    <w:pPr>
      <w:keepNext/>
      <w:keepLines/>
      <w:numPr>
        <w:ilvl w:val="5"/>
        <w:numId w:val="3"/>
      </w:numPr>
      <w:spacing w:before="40" w:after="0"/>
      <w:outlineLvl w:val="5"/>
    </w:pPr>
    <w:rPr>
      <w:rFonts w:asciiTheme="majorHAnsi" w:eastAsiaTheme="majorEastAsia" w:hAnsiTheme="majorHAnsi" w:cstheme="majorBidi"/>
      <w:color w:val="1F3763" w:themeColor="accent1" w:themeShade="7F"/>
    </w:rPr>
  </w:style>
  <w:style w:type="paragraph" w:styleId="Nagwek7">
    <w:name w:val="heading 7"/>
    <w:basedOn w:val="Normalny"/>
    <w:next w:val="Normalny"/>
    <w:link w:val="Nagwek7Znak"/>
    <w:uiPriority w:val="9"/>
    <w:semiHidden/>
    <w:unhideWhenUsed/>
    <w:qFormat/>
    <w:rsid w:val="00503BFF"/>
    <w:pPr>
      <w:keepNext/>
      <w:keepLines/>
      <w:numPr>
        <w:ilvl w:val="6"/>
        <w:numId w:val="3"/>
      </w:numPr>
      <w:spacing w:before="40" w:after="0"/>
      <w:outlineLvl w:val="6"/>
    </w:pPr>
    <w:rPr>
      <w:rFonts w:asciiTheme="majorHAnsi" w:eastAsiaTheme="majorEastAsia" w:hAnsiTheme="majorHAnsi" w:cstheme="majorBidi"/>
      <w:i/>
      <w:iCs/>
      <w:color w:val="1F3763" w:themeColor="accent1" w:themeShade="7F"/>
    </w:rPr>
  </w:style>
  <w:style w:type="paragraph" w:styleId="Nagwek8">
    <w:name w:val="heading 8"/>
    <w:basedOn w:val="Normalny"/>
    <w:next w:val="Normalny"/>
    <w:link w:val="Nagwek8Znak"/>
    <w:uiPriority w:val="9"/>
    <w:semiHidden/>
    <w:unhideWhenUsed/>
    <w:qFormat/>
    <w:rsid w:val="00503BFF"/>
    <w:pPr>
      <w:keepNext/>
      <w:keepLines/>
      <w:numPr>
        <w:ilvl w:val="7"/>
        <w:numId w:val="3"/>
      </w:numPr>
      <w:spacing w:before="40" w:after="0"/>
      <w:outlineLvl w:val="7"/>
    </w:pPr>
    <w:rPr>
      <w:rFonts w:asciiTheme="majorHAnsi" w:eastAsiaTheme="majorEastAsia" w:hAnsiTheme="majorHAnsi" w:cstheme="majorBidi"/>
      <w:color w:val="272727" w:themeColor="text1" w:themeTint="D8"/>
      <w:sz w:val="21"/>
      <w:szCs w:val="21"/>
    </w:rPr>
  </w:style>
  <w:style w:type="paragraph" w:styleId="Nagwek9">
    <w:name w:val="heading 9"/>
    <w:basedOn w:val="Normalny"/>
    <w:next w:val="Normalny"/>
    <w:link w:val="Nagwek9Znak"/>
    <w:uiPriority w:val="9"/>
    <w:semiHidden/>
    <w:unhideWhenUsed/>
    <w:qFormat/>
    <w:rsid w:val="00503BFF"/>
    <w:pPr>
      <w:keepNext/>
      <w:keepLines/>
      <w:numPr>
        <w:ilvl w:val="8"/>
        <w:numId w:val="3"/>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omylnaczcionkaakapitu">
    <w:name w:val="Default Paragraph Font"/>
    <w:uiPriority w:val="1"/>
    <w:semiHidden/>
    <w:unhideWhenUsed/>
    <w:rsid w:val="00503BFF"/>
  </w:style>
  <w:style w:type="table" w:default="1" w:styleId="Standardowy">
    <w:name w:val="Normal Table"/>
    <w:uiPriority w:val="99"/>
    <w:semiHidden/>
    <w:unhideWhenUsed/>
    <w:tblPr>
      <w:tblInd w:w="0" w:type="dxa"/>
      <w:tblCellMar>
        <w:top w:w="0" w:type="dxa"/>
        <w:left w:w="108" w:type="dxa"/>
        <w:bottom w:w="0" w:type="dxa"/>
        <w:right w:w="108" w:type="dxa"/>
      </w:tblCellMar>
    </w:tblPr>
  </w:style>
  <w:style w:type="numbering" w:default="1" w:styleId="Bezlisty">
    <w:name w:val="No List"/>
    <w:uiPriority w:val="99"/>
    <w:semiHidden/>
    <w:unhideWhenUsed/>
    <w:rsid w:val="00503BFF"/>
  </w:style>
  <w:style w:type="paragraph" w:styleId="Akapitzlist">
    <w:name w:val="List Paragraph"/>
    <w:basedOn w:val="Normalny"/>
    <w:uiPriority w:val="34"/>
    <w:qFormat/>
    <w:rsid w:val="00503BFF"/>
    <w:pPr>
      <w:ind w:left="720"/>
      <w:contextualSpacing/>
    </w:pPr>
  </w:style>
  <w:style w:type="character" w:customStyle="1" w:styleId="Nagwek1Znak">
    <w:name w:val="Nagłówek 1 Znak"/>
    <w:basedOn w:val="Domylnaczcionkaakapitu"/>
    <w:link w:val="Nagwek1"/>
    <w:uiPriority w:val="9"/>
    <w:rsid w:val="00503BFF"/>
    <w:rPr>
      <w:rFonts w:asciiTheme="majorHAnsi" w:eastAsiaTheme="majorEastAsia" w:hAnsiTheme="majorHAnsi" w:cstheme="majorBidi"/>
      <w:color w:val="2F5496" w:themeColor="accent1" w:themeShade="BF"/>
      <w:sz w:val="32"/>
      <w:szCs w:val="32"/>
    </w:rPr>
  </w:style>
  <w:style w:type="character" w:customStyle="1" w:styleId="Nagwek2Znak">
    <w:name w:val="Nagłówek 2 Znak"/>
    <w:basedOn w:val="Domylnaczcionkaakapitu"/>
    <w:link w:val="Nagwek2"/>
    <w:uiPriority w:val="9"/>
    <w:rsid w:val="00503BFF"/>
    <w:rPr>
      <w:rFonts w:asciiTheme="majorHAnsi" w:eastAsiaTheme="majorEastAsia" w:hAnsiTheme="majorHAnsi" w:cstheme="majorBidi"/>
      <w:color w:val="2F5496" w:themeColor="accent1" w:themeShade="BF"/>
      <w:sz w:val="26"/>
      <w:szCs w:val="26"/>
    </w:rPr>
  </w:style>
  <w:style w:type="character" w:customStyle="1" w:styleId="Nagwek3Znak">
    <w:name w:val="Nagłówek 3 Znak"/>
    <w:basedOn w:val="Domylnaczcionkaakapitu"/>
    <w:link w:val="Nagwek3"/>
    <w:uiPriority w:val="9"/>
    <w:rsid w:val="00503BFF"/>
    <w:rPr>
      <w:rFonts w:ascii="Times New Roman" w:eastAsia="Times New Roman" w:hAnsi="Times New Roman" w:cs="Times New Roman"/>
      <w:b/>
      <w:bCs/>
      <w:sz w:val="27"/>
      <w:szCs w:val="27"/>
      <w:lang w:eastAsia="pl-PL"/>
    </w:rPr>
  </w:style>
  <w:style w:type="character" w:customStyle="1" w:styleId="Nagwek4Znak">
    <w:name w:val="Nagłówek 4 Znak"/>
    <w:basedOn w:val="Domylnaczcionkaakapitu"/>
    <w:link w:val="Nagwek4"/>
    <w:uiPriority w:val="9"/>
    <w:rsid w:val="00503BFF"/>
    <w:rPr>
      <w:rFonts w:asciiTheme="majorHAnsi" w:eastAsiaTheme="majorEastAsia" w:hAnsiTheme="majorHAnsi" w:cstheme="majorBidi"/>
      <w:i/>
      <w:iCs/>
      <w:color w:val="2F5496" w:themeColor="accent1" w:themeShade="BF"/>
    </w:rPr>
  </w:style>
  <w:style w:type="character" w:customStyle="1" w:styleId="Nagwek5Znak">
    <w:name w:val="Nagłówek 5 Znak"/>
    <w:basedOn w:val="Domylnaczcionkaakapitu"/>
    <w:link w:val="Nagwek5"/>
    <w:uiPriority w:val="9"/>
    <w:semiHidden/>
    <w:rsid w:val="00503BFF"/>
    <w:rPr>
      <w:rFonts w:asciiTheme="majorHAnsi" w:eastAsiaTheme="majorEastAsia" w:hAnsiTheme="majorHAnsi" w:cstheme="majorBidi"/>
      <w:color w:val="2F5496" w:themeColor="accent1" w:themeShade="BF"/>
    </w:rPr>
  </w:style>
  <w:style w:type="character" w:customStyle="1" w:styleId="Nagwek6Znak">
    <w:name w:val="Nagłówek 6 Znak"/>
    <w:basedOn w:val="Domylnaczcionkaakapitu"/>
    <w:link w:val="Nagwek6"/>
    <w:uiPriority w:val="9"/>
    <w:semiHidden/>
    <w:rsid w:val="00503BFF"/>
    <w:rPr>
      <w:rFonts w:asciiTheme="majorHAnsi" w:eastAsiaTheme="majorEastAsia" w:hAnsiTheme="majorHAnsi" w:cstheme="majorBidi"/>
      <w:color w:val="1F3763" w:themeColor="accent1" w:themeShade="7F"/>
    </w:rPr>
  </w:style>
  <w:style w:type="character" w:customStyle="1" w:styleId="Nagwek7Znak">
    <w:name w:val="Nagłówek 7 Znak"/>
    <w:basedOn w:val="Domylnaczcionkaakapitu"/>
    <w:link w:val="Nagwek7"/>
    <w:uiPriority w:val="9"/>
    <w:semiHidden/>
    <w:rsid w:val="00503BFF"/>
    <w:rPr>
      <w:rFonts w:asciiTheme="majorHAnsi" w:eastAsiaTheme="majorEastAsia" w:hAnsiTheme="majorHAnsi" w:cstheme="majorBidi"/>
      <w:i/>
      <w:iCs/>
      <w:color w:val="1F3763" w:themeColor="accent1" w:themeShade="7F"/>
    </w:rPr>
  </w:style>
  <w:style w:type="character" w:customStyle="1" w:styleId="Nagwek8Znak">
    <w:name w:val="Nagłówek 8 Znak"/>
    <w:basedOn w:val="Domylnaczcionkaakapitu"/>
    <w:link w:val="Nagwek8"/>
    <w:uiPriority w:val="9"/>
    <w:semiHidden/>
    <w:rsid w:val="00503BFF"/>
    <w:rPr>
      <w:rFonts w:asciiTheme="majorHAnsi" w:eastAsiaTheme="majorEastAsia" w:hAnsiTheme="majorHAnsi" w:cstheme="majorBidi"/>
      <w:color w:val="272727" w:themeColor="text1" w:themeTint="D8"/>
      <w:sz w:val="21"/>
      <w:szCs w:val="21"/>
    </w:rPr>
  </w:style>
  <w:style w:type="character" w:customStyle="1" w:styleId="Nagwek9Znak">
    <w:name w:val="Nagłówek 9 Znak"/>
    <w:basedOn w:val="Domylnaczcionkaakapitu"/>
    <w:link w:val="Nagwek9"/>
    <w:uiPriority w:val="9"/>
    <w:semiHidden/>
    <w:rsid w:val="00503BFF"/>
    <w:rPr>
      <w:rFonts w:asciiTheme="majorHAnsi" w:eastAsiaTheme="majorEastAsia" w:hAnsiTheme="majorHAnsi" w:cstheme="majorBidi"/>
      <w:i/>
      <w:iCs/>
      <w:color w:val="272727" w:themeColor="text1" w:themeTint="D8"/>
      <w:sz w:val="21"/>
      <w:szCs w:val="21"/>
    </w:rPr>
  </w:style>
  <w:style w:type="paragraph" w:styleId="Tytu">
    <w:name w:val="Title"/>
    <w:basedOn w:val="Normalny"/>
    <w:next w:val="Normalny"/>
    <w:link w:val="TytuZnak"/>
    <w:uiPriority w:val="10"/>
    <w:qFormat/>
    <w:rsid w:val="00503BFF"/>
    <w:pPr>
      <w:spacing w:after="0" w:line="240" w:lineRule="auto"/>
      <w:contextualSpacing/>
    </w:pPr>
    <w:rPr>
      <w:rFonts w:asciiTheme="majorHAnsi" w:eastAsiaTheme="majorEastAsia" w:hAnsiTheme="majorHAnsi" w:cstheme="majorBidi"/>
      <w:spacing w:val="-10"/>
      <w:kern w:val="28"/>
      <w:sz w:val="56"/>
      <w:szCs w:val="56"/>
    </w:rPr>
  </w:style>
  <w:style w:type="character" w:customStyle="1" w:styleId="TytuZnak">
    <w:name w:val="Tytuł Znak"/>
    <w:basedOn w:val="Domylnaczcionkaakapitu"/>
    <w:link w:val="Tytu"/>
    <w:uiPriority w:val="10"/>
    <w:rsid w:val="00503BFF"/>
    <w:rPr>
      <w:rFonts w:asciiTheme="majorHAnsi" w:eastAsiaTheme="majorEastAsia" w:hAnsiTheme="majorHAnsi" w:cstheme="majorBidi"/>
      <w:spacing w:val="-10"/>
      <w:kern w:val="28"/>
      <w:sz w:val="56"/>
      <w:szCs w:val="56"/>
    </w:rPr>
  </w:style>
  <w:style w:type="character" w:styleId="Hipercze">
    <w:name w:val="Hyperlink"/>
    <w:basedOn w:val="Domylnaczcionkaakapitu"/>
    <w:uiPriority w:val="99"/>
    <w:unhideWhenUsed/>
    <w:rsid w:val="00503BFF"/>
    <w:rPr>
      <w:color w:val="0563C1" w:themeColor="hyperlink"/>
      <w:u w:val="single"/>
    </w:rPr>
  </w:style>
  <w:style w:type="character" w:customStyle="1" w:styleId="Nierozpoznanawzmianka1">
    <w:name w:val="Nierozpoznana wzmianka1"/>
    <w:basedOn w:val="Domylnaczcionkaakapitu"/>
    <w:uiPriority w:val="99"/>
    <w:semiHidden/>
    <w:unhideWhenUsed/>
    <w:rsid w:val="00BA269B"/>
    <w:rPr>
      <w:color w:val="808080"/>
      <w:shd w:val="clear" w:color="auto" w:fill="E6E6E6"/>
    </w:rPr>
  </w:style>
  <w:style w:type="paragraph" w:styleId="Tekstdymka">
    <w:name w:val="Balloon Text"/>
    <w:basedOn w:val="Normalny"/>
    <w:link w:val="TekstdymkaZnak"/>
    <w:uiPriority w:val="99"/>
    <w:semiHidden/>
    <w:unhideWhenUsed/>
    <w:rsid w:val="00503BFF"/>
    <w:pPr>
      <w:spacing w:after="0" w:line="240" w:lineRule="auto"/>
    </w:pPr>
    <w:rPr>
      <w:rFonts w:ascii="Segoe UI" w:hAnsi="Segoe UI" w:cs="Segoe UI"/>
      <w:sz w:val="18"/>
      <w:szCs w:val="18"/>
    </w:rPr>
  </w:style>
  <w:style w:type="character" w:customStyle="1" w:styleId="TekstdymkaZnak">
    <w:name w:val="Tekst dymka Znak"/>
    <w:basedOn w:val="Domylnaczcionkaakapitu"/>
    <w:link w:val="Tekstdymka"/>
    <w:uiPriority w:val="99"/>
    <w:semiHidden/>
    <w:rsid w:val="00503BFF"/>
    <w:rPr>
      <w:rFonts w:ascii="Segoe UI" w:hAnsi="Segoe UI" w:cs="Segoe UI"/>
      <w:sz w:val="18"/>
      <w:szCs w:val="18"/>
    </w:rPr>
  </w:style>
  <w:style w:type="paragraph" w:styleId="Nagwek">
    <w:name w:val="header"/>
    <w:basedOn w:val="Normalny"/>
    <w:link w:val="NagwekZnak"/>
    <w:uiPriority w:val="99"/>
    <w:unhideWhenUsed/>
    <w:rsid w:val="00503BFF"/>
    <w:pPr>
      <w:tabs>
        <w:tab w:val="center" w:pos="4536"/>
        <w:tab w:val="right" w:pos="9072"/>
      </w:tabs>
      <w:spacing w:after="0" w:line="240" w:lineRule="auto"/>
    </w:pPr>
  </w:style>
  <w:style w:type="character" w:customStyle="1" w:styleId="NagwekZnak">
    <w:name w:val="Nagłówek Znak"/>
    <w:basedOn w:val="Domylnaczcionkaakapitu"/>
    <w:link w:val="Nagwek"/>
    <w:uiPriority w:val="99"/>
    <w:rsid w:val="00503BFF"/>
  </w:style>
  <w:style w:type="paragraph" w:styleId="Stopka">
    <w:name w:val="footer"/>
    <w:basedOn w:val="Normalny"/>
    <w:link w:val="StopkaZnak"/>
    <w:uiPriority w:val="99"/>
    <w:unhideWhenUsed/>
    <w:rsid w:val="00503BFF"/>
    <w:pPr>
      <w:tabs>
        <w:tab w:val="center" w:pos="4536"/>
        <w:tab w:val="right" w:pos="9072"/>
      </w:tabs>
      <w:spacing w:after="0" w:line="240" w:lineRule="auto"/>
    </w:pPr>
  </w:style>
  <w:style w:type="character" w:customStyle="1" w:styleId="StopkaZnak">
    <w:name w:val="Stopka Znak"/>
    <w:basedOn w:val="Domylnaczcionkaakapitu"/>
    <w:link w:val="Stopka"/>
    <w:uiPriority w:val="99"/>
    <w:rsid w:val="00503BFF"/>
  </w:style>
  <w:style w:type="paragraph" w:customStyle="1" w:styleId="Sprawozdania">
    <w:name w:val="Sprawozdania"/>
    <w:basedOn w:val="Normalny"/>
    <w:link w:val="SprawozdaniaZnak"/>
    <w:qFormat/>
    <w:rsid w:val="00503BFF"/>
    <w:pPr>
      <w:spacing w:line="240" w:lineRule="auto"/>
      <w:jc w:val="both"/>
    </w:pPr>
    <w:rPr>
      <w:rFonts w:ascii="Times New Roman" w:hAnsi="Times New Roman"/>
    </w:rPr>
  </w:style>
  <w:style w:type="paragraph" w:customStyle="1" w:styleId="NagwekSprawozdania">
    <w:name w:val="Nagłówek Sprawozdania"/>
    <w:basedOn w:val="Sprawozdania"/>
    <w:link w:val="NagwekSprawozdaniaZnak"/>
    <w:qFormat/>
    <w:rsid w:val="00E8645D"/>
    <w:rPr>
      <w:b/>
      <w:sz w:val="24"/>
    </w:rPr>
  </w:style>
  <w:style w:type="character" w:customStyle="1" w:styleId="SprawozdaniaZnak">
    <w:name w:val="Sprawozdania Znak"/>
    <w:basedOn w:val="Domylnaczcionkaakapitu"/>
    <w:link w:val="Sprawozdania"/>
    <w:rsid w:val="00503BFF"/>
    <w:rPr>
      <w:rFonts w:ascii="Times New Roman" w:hAnsi="Times New Roman"/>
    </w:rPr>
  </w:style>
  <w:style w:type="character" w:customStyle="1" w:styleId="NagwekSprawozdaniaZnak">
    <w:name w:val="Nagłówek Sprawozdania Znak"/>
    <w:basedOn w:val="SprawozdaniaZnak"/>
    <w:link w:val="NagwekSprawozdania"/>
    <w:rsid w:val="00E8645D"/>
    <w:rPr>
      <w:rFonts w:ascii="Times New Roman" w:hAnsi="Times New Roman"/>
      <w:b/>
      <w:sz w:val="24"/>
    </w:rPr>
  </w:style>
  <w:style w:type="paragraph" w:styleId="Bezodstpw">
    <w:name w:val="No Spacing"/>
    <w:link w:val="BezodstpwZnak"/>
    <w:uiPriority w:val="1"/>
    <w:qFormat/>
    <w:rsid w:val="00047A1A"/>
    <w:pPr>
      <w:spacing w:after="0" w:line="240" w:lineRule="auto"/>
    </w:pPr>
    <w:rPr>
      <w:rFonts w:eastAsiaTheme="minorEastAsia"/>
      <w:lang w:eastAsia="pl-PL"/>
    </w:rPr>
  </w:style>
  <w:style w:type="character" w:customStyle="1" w:styleId="BezodstpwZnak">
    <w:name w:val="Bez odstępów Znak"/>
    <w:basedOn w:val="Domylnaczcionkaakapitu"/>
    <w:link w:val="Bezodstpw"/>
    <w:uiPriority w:val="1"/>
    <w:rsid w:val="00047A1A"/>
    <w:rPr>
      <w:rFonts w:eastAsiaTheme="minorEastAsia"/>
      <w:lang w:eastAsia="pl-PL"/>
    </w:rPr>
  </w:style>
  <w:style w:type="paragraph" w:styleId="NormalnyWeb">
    <w:name w:val="Normal (Web)"/>
    <w:basedOn w:val="Normalny"/>
    <w:uiPriority w:val="99"/>
    <w:semiHidden/>
    <w:unhideWhenUsed/>
    <w:rsid w:val="005C2FB0"/>
    <w:rPr>
      <w:rFonts w:ascii="Times New Roman" w:hAnsi="Times New Roman" w:cs="Times New Roman"/>
      <w:sz w:val="24"/>
      <w:szCs w:val="24"/>
    </w:rPr>
  </w:style>
  <w:style w:type="character" w:styleId="Nierozpoznanawzmianka">
    <w:name w:val="Unresolved Mention"/>
    <w:basedOn w:val="Domylnaczcionkaakapitu"/>
    <w:uiPriority w:val="99"/>
    <w:unhideWhenUsed/>
    <w:rsid w:val="00503BFF"/>
    <w:rPr>
      <w:color w:val="808080"/>
      <w:shd w:val="clear" w:color="auto" w:fill="E6E6E6"/>
    </w:rPr>
  </w:style>
  <w:style w:type="character" w:styleId="Odwoaniedokomentarza">
    <w:name w:val="annotation reference"/>
    <w:basedOn w:val="Domylnaczcionkaakapitu"/>
    <w:uiPriority w:val="99"/>
    <w:semiHidden/>
    <w:unhideWhenUsed/>
    <w:rsid w:val="00FA5478"/>
    <w:rPr>
      <w:sz w:val="16"/>
      <w:szCs w:val="16"/>
    </w:rPr>
  </w:style>
  <w:style w:type="paragraph" w:styleId="Tekstkomentarza">
    <w:name w:val="annotation text"/>
    <w:basedOn w:val="Normalny"/>
    <w:link w:val="TekstkomentarzaZnak"/>
    <w:uiPriority w:val="99"/>
    <w:semiHidden/>
    <w:unhideWhenUsed/>
    <w:rsid w:val="00FA5478"/>
    <w:pPr>
      <w:spacing w:line="240" w:lineRule="auto"/>
    </w:pPr>
    <w:rPr>
      <w:sz w:val="20"/>
      <w:szCs w:val="20"/>
    </w:rPr>
  </w:style>
  <w:style w:type="character" w:customStyle="1" w:styleId="TekstkomentarzaZnak">
    <w:name w:val="Tekst komentarza Znak"/>
    <w:basedOn w:val="Domylnaczcionkaakapitu"/>
    <w:link w:val="Tekstkomentarza"/>
    <w:uiPriority w:val="99"/>
    <w:semiHidden/>
    <w:rsid w:val="00FA5478"/>
    <w:rPr>
      <w:sz w:val="20"/>
      <w:szCs w:val="20"/>
    </w:rPr>
  </w:style>
  <w:style w:type="paragraph" w:styleId="Tematkomentarza">
    <w:name w:val="annotation subject"/>
    <w:basedOn w:val="Tekstkomentarza"/>
    <w:next w:val="Tekstkomentarza"/>
    <w:link w:val="TematkomentarzaZnak"/>
    <w:uiPriority w:val="99"/>
    <w:semiHidden/>
    <w:unhideWhenUsed/>
    <w:rsid w:val="00FA5478"/>
    <w:rPr>
      <w:b/>
      <w:bCs/>
    </w:rPr>
  </w:style>
  <w:style w:type="character" w:customStyle="1" w:styleId="TematkomentarzaZnak">
    <w:name w:val="Temat komentarza Znak"/>
    <w:basedOn w:val="TekstkomentarzaZnak"/>
    <w:link w:val="Tematkomentarza"/>
    <w:uiPriority w:val="99"/>
    <w:semiHidden/>
    <w:rsid w:val="00FA5478"/>
    <w:rPr>
      <w:b/>
      <w:bCs/>
      <w:sz w:val="20"/>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ivs>
    <w:div w:id="128017060">
      <w:bodyDiv w:val="1"/>
      <w:marLeft w:val="0"/>
      <w:marRight w:val="0"/>
      <w:marTop w:val="0"/>
      <w:marBottom w:val="0"/>
      <w:divBdr>
        <w:top w:val="none" w:sz="0" w:space="0" w:color="auto"/>
        <w:left w:val="none" w:sz="0" w:space="0" w:color="auto"/>
        <w:bottom w:val="none" w:sz="0" w:space="0" w:color="auto"/>
        <w:right w:val="none" w:sz="0" w:space="0" w:color="auto"/>
      </w:divBdr>
    </w:div>
    <w:div w:id="319427543">
      <w:bodyDiv w:val="1"/>
      <w:marLeft w:val="0"/>
      <w:marRight w:val="0"/>
      <w:marTop w:val="0"/>
      <w:marBottom w:val="0"/>
      <w:divBdr>
        <w:top w:val="none" w:sz="0" w:space="0" w:color="auto"/>
        <w:left w:val="none" w:sz="0" w:space="0" w:color="auto"/>
        <w:bottom w:val="none" w:sz="0" w:space="0" w:color="auto"/>
        <w:right w:val="none" w:sz="0" w:space="0" w:color="auto"/>
      </w:divBdr>
    </w:div>
    <w:div w:id="1102989156">
      <w:bodyDiv w:val="1"/>
      <w:marLeft w:val="0"/>
      <w:marRight w:val="0"/>
      <w:marTop w:val="0"/>
      <w:marBottom w:val="0"/>
      <w:divBdr>
        <w:top w:val="none" w:sz="0" w:space="0" w:color="auto"/>
        <w:left w:val="none" w:sz="0" w:space="0" w:color="auto"/>
        <w:bottom w:val="none" w:sz="0" w:space="0" w:color="auto"/>
        <w:right w:val="none" w:sz="0" w:space="0" w:color="auto"/>
      </w:divBdr>
    </w:div>
    <w:div w:id="1378428013">
      <w:bodyDiv w:val="1"/>
      <w:marLeft w:val="0"/>
      <w:marRight w:val="0"/>
      <w:marTop w:val="0"/>
      <w:marBottom w:val="0"/>
      <w:divBdr>
        <w:top w:val="none" w:sz="0" w:space="0" w:color="auto"/>
        <w:left w:val="none" w:sz="0" w:space="0" w:color="auto"/>
        <w:bottom w:val="none" w:sz="0" w:space="0" w:color="auto"/>
        <w:right w:val="none" w:sz="0" w:space="0" w:color="auto"/>
      </w:divBdr>
    </w:div>
    <w:div w:id="1813328981">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3.png"/><Relationship Id="rId18" Type="http://schemas.openxmlformats.org/officeDocument/2006/relationships/theme" Target="theme/theme1.xml"/><Relationship Id="rId3" Type="http://schemas.openxmlformats.org/officeDocument/2006/relationships/styles" Target="styles.xml"/><Relationship Id="rId7" Type="http://schemas.openxmlformats.org/officeDocument/2006/relationships/endnotes" Target="endnotes.xml"/><Relationship Id="rId12" Type="http://schemas.microsoft.com/office/2016/09/relationships/commentsIds" Target="commentsIds.xml"/><Relationship Id="rId17" Type="http://schemas.microsoft.com/office/2011/relationships/people" Target="people.xml"/><Relationship Id="rId2" Type="http://schemas.openxmlformats.org/officeDocument/2006/relationships/numbering" Target="numbering.xml"/><Relationship Id="rId16" Type="http://schemas.openxmlformats.org/officeDocument/2006/relationships/fontTable" Target="fontTable.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2.png"/><Relationship Id="rId5" Type="http://schemas.openxmlformats.org/officeDocument/2006/relationships/webSettings" Target="webSettings.xml"/><Relationship Id="rId15" Type="http://schemas.openxmlformats.org/officeDocument/2006/relationships/footer" Target="footer1.xml"/><Relationship Id="rId10" Type="http://schemas.microsoft.com/office/2011/relationships/commentsExtended" Target="commentsExtended.xml"/><Relationship Id="rId4" Type="http://schemas.openxmlformats.org/officeDocument/2006/relationships/settings" Target="settings.xml"/><Relationship Id="rId9" Type="http://schemas.openxmlformats.org/officeDocument/2006/relationships/comments" Target="comments.xml"/><Relationship Id="rId14" Type="http://schemas.openxmlformats.org/officeDocument/2006/relationships/image" Target="media/image4.png"/></Relationships>
</file>

<file path=word/_rels/settings.xml.rels><?xml version="1.0" encoding="UTF-8" standalone="yes"?>
<Relationships xmlns="http://schemas.openxmlformats.org/package/2006/relationships"><Relationship Id="rId1" Type="http://schemas.openxmlformats.org/officeDocument/2006/relationships/attachedTemplate" Target="file:///C:\Users\piotr\Documents\Niestandardowe%20szablony%20pakietu%20Office\Szablon%20sprawozdania%20(zespolowe).dotx" TargetMode="External"/></Relationships>
</file>

<file path=word/theme/theme1.xml><?xml version="1.0" encoding="utf-8"?>
<a:theme xmlns:a="http://schemas.openxmlformats.org/drawingml/2006/main" name="Motyw pakietu Office">
  <a:themeElements>
    <a:clrScheme name="Pakiet 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Pakiet 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Pakiet 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9C1E091F-ED8D-4E58-925C-6CEBBAA2D44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Szablon sprawozdania (zespolowe).dotx</Template>
  <TotalTime>675</TotalTime>
  <Pages>9</Pages>
  <Words>1695</Words>
  <Characters>10173</Characters>
  <Application>Microsoft Office Word</Application>
  <DocSecurity>0</DocSecurity>
  <Lines>84</Lines>
  <Paragraphs>23</Paragraphs>
  <ScaleCrop>false</ScaleCrop>
  <HeadingPairs>
    <vt:vector size="2" baseType="variant">
      <vt:variant>
        <vt:lpstr>Tytuł</vt:lpstr>
      </vt:variant>
      <vt:variant>
        <vt:i4>1</vt:i4>
      </vt:variant>
    </vt:vector>
  </HeadingPairs>
  <TitlesOfParts>
    <vt:vector size="1" baseType="lpstr">
      <vt:lpstr>Kontrola i statystyka obiektów</vt:lpstr>
    </vt:vector>
  </TitlesOfParts>
  <Company/>
  <LinksUpToDate>false</LinksUpToDate>
  <CharactersWithSpaces>11845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Kontrola i statystyka obiektów</dc:title>
  <dc:subject/>
  <dc:creator>Piotr Klepczy</dc:creator>
  <cp:keywords/>
  <dc:description/>
  <cp:lastModifiedBy>Piotr Klepczyk</cp:lastModifiedBy>
  <cp:revision>290</cp:revision>
  <dcterms:created xsi:type="dcterms:W3CDTF">2018-10-24T10:09:00Z</dcterms:created>
  <dcterms:modified xsi:type="dcterms:W3CDTF">2018-11-21T13:05:00Z</dcterms:modified>
</cp:coreProperties>
</file>